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900F4" w14:textId="6CB201A5" w:rsidR="00AE2E51" w:rsidRPr="002F7D6F" w:rsidRDefault="00AE2E51" w:rsidP="00AE2E51">
      <w:pPr>
        <w:pStyle w:val="ae"/>
        <w:jc w:val="center"/>
        <w:rPr>
          <w:rFonts w:ascii="나눔고딕 ExtraBold" w:eastAsia="나눔고딕 ExtraBold" w:hAnsi="나눔고딕 ExtraBold"/>
          <w:color w:val="0F0D29" w:themeColor="text1"/>
          <w:sz w:val="36"/>
          <w:szCs w:val="28"/>
          <w:u w:val="single"/>
        </w:rPr>
      </w:pPr>
      <w:r w:rsidRPr="002F7D6F">
        <w:rPr>
          <w:rFonts w:ascii="나눔고딕 ExtraBold" w:eastAsia="나눔고딕 ExtraBold" w:hAnsi="나눔고딕 ExtraBold" w:hint="eastAsia"/>
          <w:color w:val="0F0D29" w:themeColor="text1"/>
          <w:sz w:val="36"/>
          <w:szCs w:val="28"/>
          <w:u w:val="single"/>
        </w:rPr>
        <w:t>안드로이드의 전반적인 개념</w:t>
      </w:r>
    </w:p>
    <w:p w14:paraId="03F6034B" w14:textId="54074206" w:rsidR="00AE2E51" w:rsidRPr="002F7D6F" w:rsidRDefault="00AE2E51" w:rsidP="00AE2E51">
      <w:pPr>
        <w:pStyle w:val="ae"/>
        <w:jc w:val="center"/>
        <w:rPr>
          <w:rFonts w:ascii="나눔고딕 ExtraBold" w:eastAsia="나눔고딕 ExtraBold" w:hAnsi="나눔고딕 ExtraBold" w:hint="eastAsia"/>
          <w:color w:val="0F0D29" w:themeColor="text1"/>
        </w:rPr>
      </w:pPr>
      <w:r w:rsidRPr="002F7D6F">
        <w:rPr>
          <w:rFonts w:ascii="나눔고딕 ExtraBold" w:eastAsia="나눔고딕 ExtraBold" w:hAnsi="나눔고딕 ExtraBold" w:hint="eastAsia"/>
          <w:color w:val="0F0D29" w:themeColor="text1"/>
        </w:rPr>
        <w:t>-동작방식</w:t>
      </w:r>
      <w:r w:rsidR="00C946D7" w:rsidRPr="002F7D6F">
        <w:rPr>
          <w:rFonts w:ascii="나눔고딕 ExtraBold" w:eastAsia="나눔고딕 ExtraBold" w:hAnsi="나눔고딕 ExtraBold" w:hint="eastAsia"/>
          <w:color w:val="0F0D29" w:themeColor="text1"/>
        </w:rPr>
        <w:t>에 대하여</w:t>
      </w:r>
    </w:p>
    <w:p w14:paraId="2C8CF2B8" w14:textId="6ADF444A" w:rsidR="00AE2E51" w:rsidRPr="002F7D6F" w:rsidRDefault="00AE2E51" w:rsidP="00AE2E51">
      <w:pPr>
        <w:pStyle w:val="ae"/>
        <w:jc w:val="right"/>
        <w:rPr>
          <w:rFonts w:hint="eastAsia"/>
          <w:color w:val="0F0D29" w:themeColor="text1"/>
          <w:sz w:val="22"/>
          <w:szCs w:val="18"/>
        </w:rPr>
      </w:pPr>
      <w:r w:rsidRPr="002F7D6F">
        <w:rPr>
          <w:color w:val="0F0D29" w:themeColor="text1"/>
          <w:sz w:val="22"/>
          <w:szCs w:val="18"/>
        </w:rPr>
        <w:t xml:space="preserve">12171742 </w:t>
      </w:r>
      <w:r w:rsidRPr="002F7D6F">
        <w:rPr>
          <w:rFonts w:hint="eastAsia"/>
          <w:color w:val="0F0D29" w:themeColor="text1"/>
          <w:sz w:val="22"/>
          <w:szCs w:val="18"/>
        </w:rPr>
        <w:t>최진우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2E51" w:rsidRPr="002F7D6F" w14:paraId="1AF11F54" w14:textId="77777777" w:rsidTr="00AE2E51">
        <w:tc>
          <w:tcPr>
            <w:tcW w:w="10456" w:type="dxa"/>
          </w:tcPr>
          <w:p w14:paraId="27FB9A13" w14:textId="77777777" w:rsidR="00AE2E51" w:rsidRPr="002F7D6F" w:rsidRDefault="00AE2E51" w:rsidP="00AE2E51">
            <w:pPr>
              <w:pStyle w:val="ae"/>
              <w:jc w:val="center"/>
              <w:rPr>
                <w:color w:val="0F0D29" w:themeColor="text1"/>
                <w:sz w:val="20"/>
                <w:szCs w:val="20"/>
              </w:rPr>
            </w:pPr>
            <w:r w:rsidRPr="002F7D6F">
              <w:rPr>
                <w:rFonts w:hint="eastAsia"/>
                <w:color w:val="0F0D29" w:themeColor="text1"/>
                <w:sz w:val="20"/>
                <w:szCs w:val="20"/>
              </w:rPr>
              <w:t>목차</w:t>
            </w:r>
          </w:p>
          <w:p w14:paraId="3BE5EAB7" w14:textId="77777777" w:rsidR="00AE2E51" w:rsidRPr="002F7D6F" w:rsidRDefault="00AE2E51" w:rsidP="00AE2E51">
            <w:pPr>
              <w:pStyle w:val="ae"/>
              <w:numPr>
                <w:ilvl w:val="0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2F7D6F">
              <w:rPr>
                <w:rFonts w:hint="eastAsia"/>
                <w:color w:val="0F0D29" w:themeColor="text1"/>
                <w:sz w:val="20"/>
                <w:szCs w:val="20"/>
              </w:rPr>
              <w:t>기본개념</w:t>
            </w:r>
          </w:p>
          <w:p w14:paraId="58F59C6D" w14:textId="77777777" w:rsidR="00AE2E51" w:rsidRPr="002F7D6F" w:rsidRDefault="00AE2E51" w:rsidP="00AE2E51">
            <w:pPr>
              <w:pStyle w:val="ae"/>
              <w:numPr>
                <w:ilvl w:val="0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2F7D6F">
              <w:rPr>
                <w:rFonts w:hint="eastAsia"/>
                <w:color w:val="0F0D29" w:themeColor="text1"/>
                <w:sz w:val="20"/>
                <w:szCs w:val="20"/>
              </w:rPr>
              <w:t>개발환경 구성방법</w:t>
            </w:r>
          </w:p>
          <w:p w14:paraId="1D71AACF" w14:textId="77777777" w:rsidR="00AE2E51" w:rsidRPr="002F7D6F" w:rsidRDefault="00AE2E51" w:rsidP="00AE2E51">
            <w:pPr>
              <w:pStyle w:val="ae"/>
              <w:numPr>
                <w:ilvl w:val="0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2F7D6F">
              <w:rPr>
                <w:rFonts w:hint="eastAsia"/>
                <w:color w:val="0F0D29" w:themeColor="text1"/>
                <w:sz w:val="20"/>
                <w:szCs w:val="20"/>
              </w:rPr>
              <w:t>동작방식</w:t>
            </w:r>
          </w:p>
          <w:p w14:paraId="360CD69F" w14:textId="0DDFACD1" w:rsidR="00AE2E51" w:rsidRPr="002F7D6F" w:rsidRDefault="00AE2E51" w:rsidP="00AE2E51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2F7D6F">
              <w:rPr>
                <w:rFonts w:hint="eastAsia"/>
                <w:color w:val="0F0D29" w:themeColor="text1"/>
                <w:sz w:val="20"/>
                <w:szCs w:val="20"/>
              </w:rPr>
              <w:t>커널</w:t>
            </w:r>
            <w:r w:rsidR="00A07EB7" w:rsidRPr="002F7D6F">
              <w:rPr>
                <w:rFonts w:hint="eastAsia"/>
                <w:color w:val="0F0D29" w:themeColor="text1"/>
                <w:sz w:val="20"/>
                <w:szCs w:val="20"/>
              </w:rPr>
              <w:t xml:space="preserve"> </w:t>
            </w:r>
            <w:r w:rsidRPr="002F7D6F">
              <w:rPr>
                <w:rFonts w:hint="eastAsia"/>
                <w:color w:val="0F0D29" w:themeColor="text1"/>
                <w:sz w:val="20"/>
                <w:szCs w:val="20"/>
              </w:rPr>
              <w:t>계층</w:t>
            </w:r>
          </w:p>
          <w:p w14:paraId="47ABC84C" w14:textId="7E39E055" w:rsidR="009875E3" w:rsidRPr="002F7D6F" w:rsidRDefault="002F7D6F" w:rsidP="009875E3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2F7D6F">
              <w:rPr>
                <w:rFonts w:hint="eastAsia"/>
                <w:color w:val="0F0D29" w:themeColor="text1"/>
                <w:sz w:val="20"/>
                <w:szCs w:val="20"/>
              </w:rPr>
              <w:t>하드웨어 추상화 계층</w:t>
            </w:r>
          </w:p>
          <w:p w14:paraId="097DBB89" w14:textId="4D64573C" w:rsidR="009875E3" w:rsidRPr="002F7D6F" w:rsidRDefault="002F7D6F" w:rsidP="009875E3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2F7D6F">
              <w:rPr>
                <w:rFonts w:hint="eastAsia"/>
                <w:color w:val="0F0D29" w:themeColor="text1"/>
                <w:sz w:val="20"/>
                <w:szCs w:val="20"/>
              </w:rPr>
              <w:t>N</w:t>
            </w:r>
            <w:r w:rsidRPr="002F7D6F">
              <w:rPr>
                <w:color w:val="0F0D29" w:themeColor="text1"/>
                <w:sz w:val="20"/>
                <w:szCs w:val="20"/>
              </w:rPr>
              <w:t xml:space="preserve">ative </w:t>
            </w:r>
            <w:proofErr w:type="gramStart"/>
            <w:r w:rsidRPr="002F7D6F">
              <w:rPr>
                <w:color w:val="0F0D29" w:themeColor="text1"/>
                <w:sz w:val="20"/>
                <w:szCs w:val="20"/>
              </w:rPr>
              <w:t>Library /</w:t>
            </w:r>
            <w:proofErr w:type="gramEnd"/>
            <w:r w:rsidRPr="002F7D6F">
              <w:rPr>
                <w:color w:val="0F0D29" w:themeColor="text1"/>
                <w:sz w:val="20"/>
                <w:szCs w:val="20"/>
              </w:rPr>
              <w:t xml:space="preserve"> </w:t>
            </w:r>
            <w:r w:rsidR="009875E3" w:rsidRPr="002F7D6F">
              <w:rPr>
                <w:rFonts w:hint="eastAsia"/>
                <w:color w:val="0F0D29" w:themeColor="text1"/>
                <w:sz w:val="20"/>
                <w:szCs w:val="20"/>
              </w:rPr>
              <w:t>안드로이드 런타임 계층</w:t>
            </w:r>
          </w:p>
          <w:p w14:paraId="31F2DDCD" w14:textId="77777777" w:rsidR="009875E3" w:rsidRPr="002F7D6F" w:rsidRDefault="009875E3" w:rsidP="009875E3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2F7D6F">
              <w:rPr>
                <w:rFonts w:hint="eastAsia"/>
                <w:color w:val="0F0D29" w:themeColor="text1"/>
                <w:sz w:val="20"/>
                <w:szCs w:val="20"/>
              </w:rPr>
              <w:t>애플리케이션 프레임워크 계층</w:t>
            </w:r>
          </w:p>
          <w:p w14:paraId="668BC428" w14:textId="3D92549B" w:rsidR="009875E3" w:rsidRPr="002F7D6F" w:rsidRDefault="009875E3" w:rsidP="009875E3">
            <w:pPr>
              <w:pStyle w:val="ae"/>
              <w:numPr>
                <w:ilvl w:val="1"/>
                <w:numId w:val="19"/>
              </w:numPr>
              <w:rPr>
                <w:rFonts w:hint="eastAsia"/>
                <w:color w:val="0F0D29" w:themeColor="text1"/>
                <w:sz w:val="20"/>
                <w:szCs w:val="20"/>
              </w:rPr>
            </w:pPr>
            <w:r w:rsidRPr="002F7D6F">
              <w:rPr>
                <w:rFonts w:hint="eastAsia"/>
                <w:color w:val="0F0D29" w:themeColor="text1"/>
                <w:sz w:val="20"/>
                <w:szCs w:val="20"/>
              </w:rPr>
              <w:t>애플리케이션 계층</w:t>
            </w:r>
          </w:p>
        </w:tc>
      </w:tr>
    </w:tbl>
    <w:p w14:paraId="28012B17" w14:textId="77777777" w:rsidR="00AE2E51" w:rsidRPr="002F7D6F" w:rsidRDefault="00AE2E51" w:rsidP="00AE2E51">
      <w:pPr>
        <w:pStyle w:val="ae"/>
        <w:rPr>
          <w:rFonts w:ascii="나눔고딕 ExtraBold" w:eastAsia="나눔고딕 ExtraBold" w:hAnsi="나눔고딕 ExtraBold" w:hint="eastAsia"/>
          <w:color w:val="0F0D29" w:themeColor="text1"/>
        </w:rPr>
      </w:pPr>
    </w:p>
    <w:p w14:paraId="7A41CF18" w14:textId="68542791" w:rsidR="00BE5236" w:rsidRPr="002F7D6F" w:rsidRDefault="00BE5236" w:rsidP="00656C00">
      <w:pPr>
        <w:pStyle w:val="1"/>
        <w:wordWrap w:val="0"/>
        <w:autoSpaceDE w:val="0"/>
        <w:autoSpaceDN w:val="0"/>
        <w:rPr>
          <w:color w:val="0F0D29" w:themeColor="text1"/>
          <w:sz w:val="28"/>
          <w:szCs w:val="16"/>
        </w:rPr>
      </w:pPr>
      <w:r w:rsidRPr="002F7D6F">
        <w:rPr>
          <w:rFonts w:hint="eastAsia"/>
          <w:color w:val="0F0D29" w:themeColor="text1"/>
          <w:sz w:val="28"/>
          <w:szCs w:val="16"/>
        </w:rPr>
        <w:t>기본 개념</w:t>
      </w:r>
    </w:p>
    <w:p w14:paraId="6500B334" w14:textId="613073B1" w:rsidR="00A2045E" w:rsidRPr="002F7D6F" w:rsidRDefault="00BE5236" w:rsidP="00656C00">
      <w:pPr>
        <w:pStyle w:val="ae"/>
        <w:wordWrap w:val="0"/>
        <w:autoSpaceDE w:val="0"/>
        <w:autoSpaceDN w:val="0"/>
        <w:rPr>
          <w:color w:val="0F0D29" w:themeColor="text1"/>
          <w:sz w:val="20"/>
          <w:szCs w:val="16"/>
        </w:rPr>
      </w:pPr>
      <w:r w:rsidRPr="002F7D6F">
        <w:rPr>
          <w:rFonts w:hint="eastAsia"/>
          <w:color w:val="0F0D29" w:themeColor="text1"/>
          <w:sz w:val="20"/>
          <w:szCs w:val="16"/>
        </w:rPr>
        <w:t xml:space="preserve">안드로이드는 </w:t>
      </w:r>
      <w:r w:rsidR="0012096A" w:rsidRPr="002F7D6F">
        <w:rPr>
          <w:rFonts w:hint="eastAsia"/>
          <w:color w:val="0F0D29" w:themeColor="text1"/>
          <w:sz w:val="20"/>
          <w:szCs w:val="16"/>
        </w:rPr>
        <w:t>터치스크린 디바이스를 겨냥하여 리눅스 커널과 그 외</w:t>
      </w:r>
      <w:r w:rsidR="008477F7" w:rsidRPr="002F7D6F">
        <w:rPr>
          <w:rFonts w:hint="eastAsia"/>
          <w:color w:val="0F0D29" w:themeColor="text1"/>
          <w:sz w:val="20"/>
          <w:szCs w:val="16"/>
        </w:rPr>
        <w:t xml:space="preserve"> </w:t>
      </w:r>
      <w:r w:rsidR="0012096A" w:rsidRPr="002F7D6F">
        <w:rPr>
          <w:rFonts w:hint="eastAsia"/>
          <w:color w:val="0F0D29" w:themeColor="text1"/>
          <w:sz w:val="20"/>
          <w:szCs w:val="16"/>
        </w:rPr>
        <w:t>오픈소스들을 활용</w:t>
      </w:r>
      <w:r w:rsidR="008874F6" w:rsidRPr="002F7D6F">
        <w:rPr>
          <w:rFonts w:hint="eastAsia"/>
          <w:color w:val="0F0D29" w:themeColor="text1"/>
          <w:sz w:val="20"/>
          <w:szCs w:val="16"/>
        </w:rPr>
        <w:t>해서</w:t>
      </w:r>
      <w:r w:rsidR="0012096A" w:rsidRPr="002F7D6F">
        <w:rPr>
          <w:rFonts w:hint="eastAsia"/>
          <w:color w:val="0F0D29" w:themeColor="text1"/>
          <w:sz w:val="20"/>
          <w:szCs w:val="16"/>
        </w:rPr>
        <w:t xml:space="preserve"> 개발된 모바일 운영체</w:t>
      </w:r>
      <w:r w:rsidR="00343030" w:rsidRPr="002F7D6F">
        <w:rPr>
          <w:rFonts w:hint="eastAsia"/>
          <w:color w:val="0F0D29" w:themeColor="text1"/>
          <w:sz w:val="20"/>
          <w:szCs w:val="16"/>
        </w:rPr>
        <w:t>제</w:t>
      </w:r>
      <w:r w:rsidR="00AE2E51" w:rsidRPr="002F7D6F">
        <w:rPr>
          <w:rFonts w:hint="eastAsia"/>
          <w:color w:val="0F0D29" w:themeColor="text1"/>
          <w:sz w:val="20"/>
          <w:szCs w:val="16"/>
        </w:rPr>
        <w:t>이다</w:t>
      </w:r>
      <w:r w:rsidR="0012096A" w:rsidRPr="002F7D6F">
        <w:rPr>
          <w:rFonts w:hint="eastAsia"/>
          <w:color w:val="0F0D29" w:themeColor="text1"/>
          <w:sz w:val="20"/>
          <w:szCs w:val="16"/>
        </w:rPr>
        <w:t>.</w:t>
      </w:r>
      <w:r w:rsidR="0012096A" w:rsidRPr="002F7D6F">
        <w:rPr>
          <w:color w:val="0F0D29" w:themeColor="text1"/>
          <w:sz w:val="20"/>
          <w:szCs w:val="16"/>
        </w:rPr>
        <w:t xml:space="preserve"> </w:t>
      </w:r>
      <w:r w:rsidR="0012096A" w:rsidRPr="002F7D6F">
        <w:rPr>
          <w:rFonts w:hint="eastAsia"/>
          <w:color w:val="0F0D29" w:themeColor="text1"/>
          <w:sz w:val="20"/>
          <w:szCs w:val="16"/>
        </w:rPr>
        <w:t xml:space="preserve">무료 오픈소스로서 </w:t>
      </w:r>
      <w:r w:rsidR="00BB5447" w:rsidRPr="002F7D6F">
        <w:rPr>
          <w:rFonts w:hint="eastAsia"/>
          <w:color w:val="0F0D29" w:themeColor="text1"/>
          <w:sz w:val="20"/>
          <w:szCs w:val="16"/>
        </w:rPr>
        <w:t>A</w:t>
      </w:r>
      <w:r w:rsidR="00BB5447" w:rsidRPr="002F7D6F">
        <w:rPr>
          <w:color w:val="0F0D29" w:themeColor="text1"/>
          <w:sz w:val="20"/>
          <w:szCs w:val="16"/>
        </w:rPr>
        <w:t>ndroid Open Source Project</w:t>
      </w:r>
      <w:r w:rsidR="00BB5447" w:rsidRPr="002F7D6F">
        <w:rPr>
          <w:rFonts w:hint="eastAsia"/>
          <w:color w:val="0F0D29" w:themeColor="text1"/>
          <w:sz w:val="20"/>
          <w:szCs w:val="16"/>
        </w:rPr>
        <w:t xml:space="preserve">로 알려진 </w:t>
      </w:r>
      <w:r w:rsidR="00BB5447" w:rsidRPr="002F7D6F">
        <w:rPr>
          <w:color w:val="0F0D29" w:themeColor="text1"/>
          <w:sz w:val="20"/>
          <w:szCs w:val="16"/>
        </w:rPr>
        <w:t>Apache Licens</w:t>
      </w:r>
      <w:r w:rsidR="00BB5447" w:rsidRPr="002F7D6F">
        <w:rPr>
          <w:rFonts w:hint="eastAsia"/>
          <w:color w:val="0F0D29" w:themeColor="text1"/>
          <w:sz w:val="20"/>
          <w:szCs w:val="16"/>
        </w:rPr>
        <w:t xml:space="preserve">e로 배포되고 있고 스마트폰 제조사들은 이를 커스터마이징 하여 사용자들에게 배포하게 </w:t>
      </w:r>
      <w:r w:rsidR="00AE2E51" w:rsidRPr="002F7D6F">
        <w:rPr>
          <w:rFonts w:hint="eastAsia"/>
          <w:color w:val="0F0D29" w:themeColor="text1"/>
          <w:sz w:val="20"/>
          <w:szCs w:val="16"/>
        </w:rPr>
        <w:t>된다</w:t>
      </w:r>
      <w:r w:rsidR="00343030" w:rsidRPr="002F7D6F">
        <w:rPr>
          <w:rFonts w:hint="eastAsia"/>
          <w:color w:val="0F0D29" w:themeColor="text1"/>
          <w:sz w:val="20"/>
          <w:szCs w:val="16"/>
        </w:rPr>
        <w:t>.</w:t>
      </w:r>
    </w:p>
    <w:p w14:paraId="61914CA5" w14:textId="77777777" w:rsidR="00A2045E" w:rsidRPr="002F7D6F" w:rsidRDefault="00A2045E" w:rsidP="00656C00">
      <w:pPr>
        <w:pStyle w:val="ae"/>
        <w:wordWrap w:val="0"/>
        <w:autoSpaceDE w:val="0"/>
        <w:autoSpaceDN w:val="0"/>
        <w:rPr>
          <w:color w:val="0F0D29" w:themeColor="text1"/>
          <w:sz w:val="20"/>
          <w:szCs w:val="16"/>
        </w:rPr>
      </w:pPr>
    </w:p>
    <w:p w14:paraId="06472E84" w14:textId="66E7B17F" w:rsidR="008477F7" w:rsidRPr="002F7D6F" w:rsidRDefault="00BB5447" w:rsidP="00656C00">
      <w:pPr>
        <w:pStyle w:val="ae"/>
        <w:wordWrap w:val="0"/>
        <w:autoSpaceDE w:val="0"/>
        <w:autoSpaceDN w:val="0"/>
        <w:rPr>
          <w:color w:val="0F0D29" w:themeColor="text1"/>
          <w:sz w:val="20"/>
          <w:szCs w:val="16"/>
        </w:rPr>
      </w:pPr>
      <w:r w:rsidRPr="002F7D6F">
        <w:rPr>
          <w:rFonts w:hint="eastAsia"/>
          <w:noProof/>
          <w:color w:val="0F0D29" w:themeColor="text1"/>
          <w:sz w:val="20"/>
          <w:szCs w:val="16"/>
        </w:rPr>
        <w:drawing>
          <wp:inline distT="0" distB="0" distL="0" distR="0" wp14:anchorId="03862095" wp14:editId="5FAFF7E7">
            <wp:extent cx="3102378" cy="1973539"/>
            <wp:effectExtent l="0" t="0" r="317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63" cy="201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7F7" w:rsidRPr="002F7D6F">
        <w:rPr>
          <w:noProof/>
          <w:color w:val="0F0D29" w:themeColor="text1"/>
          <w:sz w:val="20"/>
          <w:szCs w:val="16"/>
        </w:rPr>
        <w:drawing>
          <wp:inline distT="0" distB="0" distL="0" distR="0" wp14:anchorId="0F735388" wp14:editId="5BB4E472">
            <wp:extent cx="3514092" cy="1976633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531" cy="20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CDDE" w14:textId="34D086C8" w:rsidR="00A2045E" w:rsidRPr="002F7D6F" w:rsidRDefault="008477F7" w:rsidP="00656C00">
      <w:pPr>
        <w:pStyle w:val="afffff1"/>
        <w:wordWrap w:val="0"/>
        <w:autoSpaceDE w:val="0"/>
        <w:autoSpaceDN w:val="0"/>
        <w:rPr>
          <w:rFonts w:hint="eastAsia"/>
          <w:i w:val="0"/>
          <w:iCs w:val="0"/>
          <w:color w:val="0F0D29" w:themeColor="text1"/>
        </w:rPr>
      </w:pPr>
      <w:r w:rsidRPr="002F7D6F">
        <w:rPr>
          <w:rFonts w:hint="eastAsia"/>
          <w:i w:val="0"/>
          <w:iCs w:val="0"/>
          <w:color w:val="0F0D29" w:themeColor="text1"/>
        </w:rPr>
        <w:t xml:space="preserve">삼성의 </w:t>
      </w:r>
      <w:r w:rsidRPr="002F7D6F">
        <w:rPr>
          <w:i w:val="0"/>
          <w:iCs w:val="0"/>
          <w:color w:val="0F0D29" w:themeColor="text1"/>
        </w:rPr>
        <w:t>ONE UI (</w:t>
      </w:r>
      <w:r w:rsidRPr="002F7D6F">
        <w:rPr>
          <w:rFonts w:hint="eastAsia"/>
          <w:i w:val="0"/>
          <w:iCs w:val="0"/>
          <w:color w:val="0F0D29" w:themeColor="text1"/>
        </w:rPr>
        <w:t>출처:</w:t>
      </w:r>
      <w:r w:rsidRPr="002F7D6F">
        <w:rPr>
          <w:i w:val="0"/>
          <w:iCs w:val="0"/>
          <w:color w:val="0F0D29" w:themeColor="text1"/>
        </w:rPr>
        <w:t xml:space="preserve"> samsung.com)</w:t>
      </w:r>
      <w:r w:rsidR="003532C3" w:rsidRPr="002F7D6F">
        <w:rPr>
          <w:i w:val="0"/>
          <w:iCs w:val="0"/>
          <w:color w:val="0F0D29" w:themeColor="text1"/>
        </w:rPr>
        <w:tab/>
      </w:r>
      <w:r w:rsidRPr="002F7D6F">
        <w:rPr>
          <w:i w:val="0"/>
          <w:iCs w:val="0"/>
          <w:color w:val="0F0D29" w:themeColor="text1"/>
        </w:rPr>
        <w:tab/>
      </w:r>
      <w:r w:rsidR="003532C3" w:rsidRPr="002F7D6F">
        <w:rPr>
          <w:i w:val="0"/>
          <w:iCs w:val="0"/>
          <w:color w:val="0F0D29" w:themeColor="text1"/>
        </w:rPr>
        <w:tab/>
      </w:r>
      <w:r w:rsidRPr="002F7D6F">
        <w:rPr>
          <w:i w:val="0"/>
          <w:iCs w:val="0"/>
          <w:color w:val="0F0D29" w:themeColor="text1"/>
        </w:rPr>
        <w:t>L</w:t>
      </w:r>
      <w:r w:rsidR="00970323" w:rsidRPr="002F7D6F">
        <w:rPr>
          <w:i w:val="0"/>
          <w:iCs w:val="0"/>
          <w:color w:val="0F0D29" w:themeColor="text1"/>
        </w:rPr>
        <w:t>G</w:t>
      </w:r>
      <w:r w:rsidRPr="002F7D6F">
        <w:rPr>
          <w:rFonts w:hint="eastAsia"/>
          <w:i w:val="0"/>
          <w:iCs w:val="0"/>
          <w:color w:val="0F0D29" w:themeColor="text1"/>
        </w:rPr>
        <w:t>의 U</w:t>
      </w:r>
      <w:r w:rsidRPr="002F7D6F">
        <w:rPr>
          <w:i w:val="0"/>
          <w:iCs w:val="0"/>
          <w:color w:val="0F0D29" w:themeColor="text1"/>
        </w:rPr>
        <w:t>X (출</w:t>
      </w:r>
      <w:r w:rsidRPr="002F7D6F">
        <w:rPr>
          <w:rFonts w:hint="eastAsia"/>
          <w:i w:val="0"/>
          <w:iCs w:val="0"/>
          <w:color w:val="0F0D29" w:themeColor="text1"/>
        </w:rPr>
        <w:t>처:</w:t>
      </w:r>
      <w:r w:rsidRPr="002F7D6F">
        <w:rPr>
          <w:i w:val="0"/>
          <w:iCs w:val="0"/>
          <w:color w:val="0F0D29" w:themeColor="text1"/>
        </w:rPr>
        <w:t xml:space="preserve"> reddit.com)</w:t>
      </w:r>
    </w:p>
    <w:p w14:paraId="355F8967" w14:textId="1BDBA8C9" w:rsidR="00A2045E" w:rsidRPr="002F7D6F" w:rsidRDefault="008477F7" w:rsidP="00656C00">
      <w:pPr>
        <w:wordWrap w:val="0"/>
        <w:autoSpaceDE w:val="0"/>
        <w:autoSpaceDN w:val="0"/>
        <w:rPr>
          <w:rFonts w:hint="eastAsia"/>
          <w:b w:val="0"/>
          <w:bCs/>
          <w:color w:val="0F0D29" w:themeColor="text1"/>
          <w:sz w:val="20"/>
          <w:szCs w:val="16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위의 예시들이 앞서 언급한 </w:t>
      </w:r>
      <w:r w:rsidR="00656C00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제조사들에 의해 </w:t>
      </w:r>
      <w:proofErr w:type="spellStart"/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커스터마이징된</w:t>
      </w:r>
      <w:proofErr w:type="spellEnd"/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 안드로이드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16"/>
        </w:rPr>
        <w:t>이다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Pr="002F7D6F">
        <w:rPr>
          <w:b w:val="0"/>
          <w:bCs/>
          <w:color w:val="0F0D29" w:themeColor="text1"/>
          <w:sz w:val="20"/>
          <w:szCs w:val="16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이렇게 안드로이드 스마트폰에 적용되고 있</w:t>
      </w:r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는 소스코드만 보았지만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 이외에도 </w:t>
      </w:r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콘솔게임장치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,</w:t>
      </w:r>
      <w:r w:rsidRPr="002F7D6F">
        <w:rPr>
          <w:b w:val="0"/>
          <w:bCs/>
          <w:color w:val="0F0D29" w:themeColor="text1"/>
          <w:sz w:val="20"/>
          <w:szCs w:val="16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디지털 카메라</w:t>
      </w:r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,</w:t>
      </w:r>
      <w:r w:rsidR="003532C3" w:rsidRPr="002F7D6F">
        <w:rPr>
          <w:b w:val="0"/>
          <w:bCs/>
          <w:color w:val="0F0D29" w:themeColor="text1"/>
          <w:sz w:val="20"/>
          <w:szCs w:val="16"/>
        </w:rPr>
        <w:t xml:space="preserve"> </w:t>
      </w:r>
      <w:proofErr w:type="spellStart"/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p</w:t>
      </w:r>
      <w:r w:rsidR="003532C3" w:rsidRPr="002F7D6F">
        <w:rPr>
          <w:b w:val="0"/>
          <w:bCs/>
          <w:color w:val="0F0D29" w:themeColor="text1"/>
          <w:sz w:val="20"/>
          <w:szCs w:val="16"/>
        </w:rPr>
        <w:t>mp</w:t>
      </w:r>
      <w:proofErr w:type="spellEnd"/>
      <w:r w:rsidR="003532C3" w:rsidRPr="002F7D6F">
        <w:rPr>
          <w:b w:val="0"/>
          <w:bCs/>
          <w:color w:val="0F0D29" w:themeColor="text1"/>
          <w:sz w:val="20"/>
          <w:szCs w:val="16"/>
        </w:rPr>
        <w:t xml:space="preserve">, </w:t>
      </w:r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컴퓨터,</w:t>
      </w:r>
      <w:r w:rsidR="003532C3" w:rsidRPr="002F7D6F">
        <w:rPr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안드로이드</w:t>
      </w:r>
      <w:r w:rsidR="003532C3" w:rsidRPr="002F7D6F">
        <w:rPr>
          <w:b w:val="0"/>
          <w:bCs/>
          <w:color w:val="0F0D29" w:themeColor="text1"/>
          <w:sz w:val="20"/>
          <w:szCs w:val="16"/>
        </w:rPr>
        <w:t xml:space="preserve">tv, </w:t>
      </w:r>
      <w:proofErr w:type="spellStart"/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스마트웨어</w:t>
      </w:r>
      <w:proofErr w:type="spellEnd"/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 등등 많은 장치에</w:t>
      </w:r>
      <w:r w:rsidR="003532C3" w:rsidRPr="002F7D6F">
        <w:rPr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해당 용도에 특화된 사용자 인터페이스가 적용되어 </w:t>
      </w:r>
      <w:proofErr w:type="gramStart"/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탑재되고있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16"/>
        </w:rPr>
        <w:t>다</w:t>
      </w:r>
      <w:proofErr w:type="gramEnd"/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="003532C3" w:rsidRPr="002F7D6F">
        <w:rPr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이러한 범용성에 힘입어 안드로이드는 </w:t>
      </w:r>
      <w:r w:rsidR="003532C3" w:rsidRPr="002F7D6F">
        <w:rPr>
          <w:b w:val="0"/>
          <w:bCs/>
          <w:color w:val="0F0D29" w:themeColor="text1"/>
          <w:sz w:val="20"/>
          <w:szCs w:val="16"/>
        </w:rPr>
        <w:t>2011</w:t>
      </w:r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년부터 최고로 많이 팔리는 스마트폰 </w:t>
      </w:r>
      <w:proofErr w:type="spellStart"/>
      <w:r w:rsidR="003532C3" w:rsidRPr="002F7D6F">
        <w:rPr>
          <w:b w:val="0"/>
          <w:bCs/>
          <w:color w:val="0F0D29" w:themeColor="text1"/>
          <w:sz w:val="20"/>
          <w:szCs w:val="16"/>
        </w:rPr>
        <w:t>os</w:t>
      </w:r>
      <w:proofErr w:type="spellEnd"/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로 </w:t>
      </w:r>
      <w:proofErr w:type="gramStart"/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자리잡았으며,</w:t>
      </w:r>
      <w:r w:rsidR="003532C3" w:rsidRPr="002F7D6F">
        <w:rPr>
          <w:b w:val="0"/>
          <w:bCs/>
          <w:color w:val="0F0D29" w:themeColor="text1"/>
          <w:sz w:val="20"/>
          <w:szCs w:val="16"/>
        </w:rPr>
        <w:t>.</w:t>
      </w:r>
      <w:proofErr w:type="gramEnd"/>
      <w:r w:rsidR="003532C3" w:rsidRPr="002F7D6F">
        <w:rPr>
          <w:b w:val="0"/>
          <w:bCs/>
          <w:color w:val="0F0D29" w:themeColor="text1"/>
          <w:sz w:val="20"/>
          <w:szCs w:val="16"/>
        </w:rPr>
        <w:t xml:space="preserve"> 2013</w:t>
      </w:r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년부터는 </w:t>
      </w:r>
      <w:proofErr w:type="spellStart"/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태블릿시장에서도</w:t>
      </w:r>
      <w:proofErr w:type="spellEnd"/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 1위</w:t>
      </w:r>
      <w:proofErr w:type="spellStart"/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o</w:t>
      </w:r>
      <w:r w:rsidR="003532C3" w:rsidRPr="002F7D6F">
        <w:rPr>
          <w:b w:val="0"/>
          <w:bCs/>
          <w:color w:val="0F0D29" w:themeColor="text1"/>
          <w:sz w:val="20"/>
          <w:szCs w:val="16"/>
        </w:rPr>
        <w:t>s</w:t>
      </w:r>
      <w:proofErr w:type="spellEnd"/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로 자리매김하였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16"/>
        </w:rPr>
        <w:t>다</w:t>
      </w:r>
      <w:r w:rsidR="003532C3" w:rsidRPr="002F7D6F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="003532C3" w:rsidRPr="002F7D6F">
        <w:rPr>
          <w:b w:val="0"/>
          <w:bCs/>
          <w:color w:val="0F0D29" w:themeColor="text1"/>
          <w:sz w:val="20"/>
          <w:szCs w:val="16"/>
        </w:rPr>
        <w:t xml:space="preserve"> </w:t>
      </w:r>
      <w:r w:rsidR="00481EF4" w:rsidRPr="002F7D6F">
        <w:rPr>
          <w:rFonts w:hint="eastAsia"/>
          <w:b w:val="0"/>
          <w:bCs/>
          <w:color w:val="0F0D29" w:themeColor="text1"/>
          <w:sz w:val="20"/>
          <w:szCs w:val="16"/>
        </w:rPr>
        <w:t>안드로이드는 오픈소스이나 내부적으로는 구글 플레이</w:t>
      </w:r>
      <w:r w:rsidR="00481EF4" w:rsidRPr="002F7D6F">
        <w:rPr>
          <w:b w:val="0"/>
          <w:bCs/>
          <w:color w:val="0F0D29" w:themeColor="text1"/>
          <w:sz w:val="20"/>
          <w:szCs w:val="16"/>
        </w:rPr>
        <w:t xml:space="preserve">, </w:t>
      </w:r>
      <w:r w:rsidR="00481EF4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크롬 등 구글생태계의 모바일 서비스를 사용하게 되어있는데 이 덕분에 약 </w:t>
      </w:r>
      <w:r w:rsidR="00481EF4" w:rsidRPr="002F7D6F">
        <w:rPr>
          <w:b w:val="0"/>
          <w:bCs/>
          <w:color w:val="0F0D29" w:themeColor="text1"/>
          <w:sz w:val="20"/>
          <w:szCs w:val="16"/>
        </w:rPr>
        <w:t>70%</w:t>
      </w:r>
      <w:r w:rsidR="00481EF4" w:rsidRPr="002F7D6F">
        <w:rPr>
          <w:rFonts w:hint="eastAsia"/>
          <w:b w:val="0"/>
          <w:bCs/>
          <w:color w:val="0F0D29" w:themeColor="text1"/>
          <w:sz w:val="20"/>
          <w:szCs w:val="16"/>
        </w:rPr>
        <w:t>이상의 안드로이드 탑재 제품에서</w:t>
      </w:r>
      <w:r w:rsidR="00481EF4" w:rsidRPr="002F7D6F">
        <w:rPr>
          <w:b w:val="0"/>
          <w:bCs/>
          <w:color w:val="0F0D29" w:themeColor="text1"/>
          <w:sz w:val="20"/>
          <w:szCs w:val="16"/>
        </w:rPr>
        <w:t xml:space="preserve"> </w:t>
      </w:r>
      <w:r w:rsidR="00481EF4" w:rsidRPr="002F7D6F">
        <w:rPr>
          <w:rFonts w:hint="eastAsia"/>
          <w:b w:val="0"/>
          <w:bCs/>
          <w:color w:val="0F0D29" w:themeColor="text1"/>
          <w:sz w:val="20"/>
          <w:szCs w:val="16"/>
        </w:rPr>
        <w:t>구글 서비스를 사용하고 있다</w:t>
      </w:r>
      <w:r w:rsidR="00481EF4" w:rsidRPr="002F7D6F">
        <w:rPr>
          <w:b w:val="0"/>
          <w:bCs/>
          <w:color w:val="0F0D29" w:themeColor="text1"/>
          <w:sz w:val="20"/>
          <w:szCs w:val="16"/>
        </w:rPr>
        <w:t xml:space="preserve">. </w:t>
      </w:r>
      <w:r w:rsidR="00481EF4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안드로이드는 </w:t>
      </w:r>
      <w:r w:rsidR="008874F6" w:rsidRPr="002F7D6F">
        <w:rPr>
          <w:rFonts w:hint="eastAsia"/>
          <w:b w:val="0"/>
          <w:bCs/>
          <w:color w:val="0F0D29" w:themeColor="text1"/>
          <w:sz w:val="20"/>
          <w:szCs w:val="16"/>
        </w:rPr>
        <w:t>월간 보안</w:t>
      </w:r>
      <w:r w:rsidR="00656C00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8874F6" w:rsidRPr="002F7D6F">
        <w:rPr>
          <w:rFonts w:hint="eastAsia"/>
          <w:b w:val="0"/>
          <w:bCs/>
          <w:color w:val="0F0D29" w:themeColor="text1"/>
          <w:sz w:val="20"/>
          <w:szCs w:val="16"/>
        </w:rPr>
        <w:t>업데이트 및 연간 메이저</w:t>
      </w:r>
      <w:r w:rsidR="00343030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8874F6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업데이트를 </w:t>
      </w:r>
      <w:r w:rsidR="00481EF4" w:rsidRPr="002F7D6F">
        <w:rPr>
          <w:rFonts w:hint="eastAsia"/>
          <w:b w:val="0"/>
          <w:bCs/>
          <w:color w:val="0F0D29" w:themeColor="text1"/>
          <w:sz w:val="20"/>
          <w:szCs w:val="16"/>
        </w:rPr>
        <w:t>제공하는데 숫자</w:t>
      </w:r>
      <w:r w:rsidR="008874F6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proofErr w:type="spellStart"/>
      <w:r w:rsidR="00481EF4" w:rsidRPr="002F7D6F">
        <w:rPr>
          <w:rFonts w:hint="eastAsia"/>
          <w:b w:val="0"/>
          <w:bCs/>
          <w:color w:val="0F0D29" w:themeColor="text1"/>
          <w:sz w:val="20"/>
          <w:szCs w:val="16"/>
        </w:rPr>
        <w:t>카운팅으로</w:t>
      </w:r>
      <w:proofErr w:type="spellEnd"/>
      <w:r w:rsidR="008874F6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 메이저 업데이트</w:t>
      </w:r>
      <w:r w:rsidR="00481EF4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 버전을 구</w:t>
      </w:r>
      <w:r w:rsidR="00343030" w:rsidRPr="002F7D6F">
        <w:rPr>
          <w:rFonts w:hint="eastAsia"/>
          <w:b w:val="0"/>
          <w:bCs/>
          <w:color w:val="0F0D29" w:themeColor="text1"/>
          <w:sz w:val="20"/>
          <w:szCs w:val="16"/>
        </w:rPr>
        <w:t>분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16"/>
        </w:rPr>
        <w:t>한다</w:t>
      </w:r>
      <w:r w:rsidR="00481EF4" w:rsidRPr="002F7D6F">
        <w:rPr>
          <w:b w:val="0"/>
          <w:bCs/>
          <w:color w:val="0F0D29" w:themeColor="text1"/>
          <w:sz w:val="20"/>
          <w:szCs w:val="16"/>
        </w:rPr>
        <w:t xml:space="preserve">. </w:t>
      </w:r>
      <w:r w:rsidR="008874F6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안드로이드 </w:t>
      </w:r>
      <w:r w:rsidR="008874F6" w:rsidRPr="002F7D6F">
        <w:rPr>
          <w:b w:val="0"/>
          <w:bCs/>
          <w:color w:val="0F0D29" w:themeColor="text1"/>
          <w:sz w:val="20"/>
          <w:szCs w:val="16"/>
        </w:rPr>
        <w:t>2.3</w:t>
      </w:r>
      <w:r w:rsidR="008874F6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부터 시작하여 현재는 안드로이드 </w:t>
      </w:r>
      <w:r w:rsidR="008874F6" w:rsidRPr="002F7D6F">
        <w:rPr>
          <w:b w:val="0"/>
          <w:bCs/>
          <w:color w:val="0F0D29" w:themeColor="text1"/>
          <w:sz w:val="20"/>
          <w:szCs w:val="16"/>
        </w:rPr>
        <w:t>11</w:t>
      </w:r>
      <w:r w:rsidR="008874F6" w:rsidRPr="002F7D6F">
        <w:rPr>
          <w:rFonts w:hint="eastAsia"/>
          <w:b w:val="0"/>
          <w:bCs/>
          <w:color w:val="0F0D29" w:themeColor="text1"/>
          <w:sz w:val="20"/>
          <w:szCs w:val="16"/>
        </w:rPr>
        <w:t>버전까지 나온 상태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16"/>
        </w:rPr>
        <w:t>이다</w:t>
      </w:r>
      <w:r w:rsidR="008874F6" w:rsidRPr="002F7D6F">
        <w:rPr>
          <w:rFonts w:hint="eastAsia"/>
          <w:b w:val="0"/>
          <w:bCs/>
          <w:color w:val="0F0D29" w:themeColor="text1"/>
          <w:sz w:val="20"/>
          <w:szCs w:val="16"/>
        </w:rPr>
        <w:t>.</w:t>
      </w:r>
    </w:p>
    <w:p w14:paraId="744504EA" w14:textId="77777777" w:rsidR="00A2045E" w:rsidRPr="002F7D6F" w:rsidRDefault="00A2045E" w:rsidP="00656C00">
      <w:pPr>
        <w:wordWrap w:val="0"/>
        <w:autoSpaceDE w:val="0"/>
        <w:autoSpaceDN w:val="0"/>
        <w:rPr>
          <w:rFonts w:hint="eastAsia"/>
          <w:b w:val="0"/>
          <w:bCs/>
          <w:color w:val="0F0D29" w:themeColor="text1"/>
        </w:rPr>
      </w:pPr>
    </w:p>
    <w:p w14:paraId="1FB9AC6A" w14:textId="73ECC0B2" w:rsidR="008874F6" w:rsidRPr="002F7D6F" w:rsidRDefault="008874F6" w:rsidP="00656C00">
      <w:pPr>
        <w:pStyle w:val="1"/>
        <w:wordWrap w:val="0"/>
        <w:autoSpaceDE w:val="0"/>
        <w:autoSpaceDN w:val="0"/>
        <w:rPr>
          <w:color w:val="0F0D29" w:themeColor="text1"/>
          <w:sz w:val="28"/>
          <w:szCs w:val="16"/>
        </w:rPr>
      </w:pPr>
      <w:r w:rsidRPr="002F7D6F">
        <w:rPr>
          <w:rFonts w:hint="eastAsia"/>
          <w:color w:val="0F0D29" w:themeColor="text1"/>
          <w:sz w:val="28"/>
          <w:szCs w:val="16"/>
        </w:rPr>
        <w:lastRenderedPageBreak/>
        <w:t>개발환경 구성방법</w:t>
      </w:r>
    </w:p>
    <w:p w14:paraId="2836C7D8" w14:textId="77777777" w:rsidR="000300DE" w:rsidRPr="002F7D6F" w:rsidRDefault="00B93AB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안드로이드는 </w:t>
      </w:r>
      <w:proofErr w:type="spellStart"/>
      <w:r w:rsidRPr="002F7D6F">
        <w:rPr>
          <w:b w:val="0"/>
          <w:bCs/>
          <w:color w:val="0F0D29" w:themeColor="text1"/>
          <w:sz w:val="20"/>
          <w:szCs w:val="16"/>
        </w:rPr>
        <w:t>Andriod</w:t>
      </w:r>
      <w:proofErr w:type="spellEnd"/>
      <w:r w:rsidRPr="002F7D6F">
        <w:rPr>
          <w:b w:val="0"/>
          <w:bCs/>
          <w:color w:val="0F0D29" w:themeColor="text1"/>
          <w:sz w:val="20"/>
          <w:szCs w:val="16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S</w:t>
      </w:r>
      <w:r w:rsidRPr="002F7D6F">
        <w:rPr>
          <w:b w:val="0"/>
          <w:bCs/>
          <w:color w:val="0F0D29" w:themeColor="text1"/>
          <w:sz w:val="20"/>
          <w:szCs w:val="16"/>
        </w:rPr>
        <w:t>tudi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o</w:t>
      </w:r>
      <w:r w:rsidRPr="002F7D6F">
        <w:rPr>
          <w:b w:val="0"/>
          <w:bCs/>
          <w:color w:val="0F0D29" w:themeColor="text1"/>
          <w:sz w:val="20"/>
          <w:szCs w:val="16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라는 I</w:t>
      </w:r>
      <w:r w:rsidRPr="002F7D6F">
        <w:rPr>
          <w:b w:val="0"/>
          <w:bCs/>
          <w:color w:val="0F0D29" w:themeColor="text1"/>
          <w:sz w:val="20"/>
          <w:szCs w:val="16"/>
        </w:rPr>
        <w:t>DE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를 통해 개발</w:t>
      </w:r>
      <w:r w:rsidR="00343030" w:rsidRPr="002F7D6F">
        <w:rPr>
          <w:rFonts w:hint="eastAsia"/>
          <w:b w:val="0"/>
          <w:bCs/>
          <w:color w:val="0F0D29" w:themeColor="text1"/>
          <w:sz w:val="20"/>
          <w:szCs w:val="16"/>
        </w:rPr>
        <w:t>됩니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다.</w:t>
      </w:r>
      <w:r w:rsidRPr="002F7D6F">
        <w:rPr>
          <w:b w:val="0"/>
          <w:bCs/>
          <w:color w:val="0F0D29" w:themeColor="text1"/>
          <w:sz w:val="20"/>
          <w:szCs w:val="16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이때 </w:t>
      </w:r>
      <w:r w:rsidRPr="002F7D6F">
        <w:rPr>
          <w:b w:val="0"/>
          <w:bCs/>
          <w:color w:val="0F0D29" w:themeColor="text1"/>
          <w:sz w:val="20"/>
          <w:szCs w:val="16"/>
        </w:rPr>
        <w:t>java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를</w:t>
      </w:r>
      <w:r w:rsidRPr="002F7D6F">
        <w:rPr>
          <w:b w:val="0"/>
          <w:bCs/>
          <w:color w:val="0F0D29" w:themeColor="text1"/>
          <w:sz w:val="20"/>
          <w:szCs w:val="16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사용하여 개발하는데 이를 위해 </w:t>
      </w:r>
      <w:proofErr w:type="spellStart"/>
      <w:r w:rsidRPr="002F7D6F">
        <w:rPr>
          <w:b w:val="0"/>
          <w:bCs/>
          <w:color w:val="0F0D29" w:themeColor="text1"/>
          <w:sz w:val="20"/>
          <w:szCs w:val="16"/>
        </w:rPr>
        <w:t>jdk</w:t>
      </w:r>
      <w:proofErr w:type="spellEnd"/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또한 </w:t>
      </w:r>
    </w:p>
    <w:p w14:paraId="2E453CE5" w14:textId="629FD18C" w:rsidR="00B93ABB" w:rsidRPr="002F7D6F" w:rsidRDefault="00B93AB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필요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16"/>
        </w:rPr>
        <w:t>하다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. 아래는 간단한 개발환경 구성 방법을 단계별로 나타낸 것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16"/>
        </w:rPr>
        <w:t>이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다.</w:t>
      </w:r>
    </w:p>
    <w:p w14:paraId="399A183F" w14:textId="77777777" w:rsidR="005251A4" w:rsidRPr="002F7D6F" w:rsidRDefault="00B93ABB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noProof/>
          <w:color w:val="0F0D29" w:themeColor="text1"/>
        </w:rPr>
        <w:drawing>
          <wp:inline distT="0" distB="0" distL="0" distR="0" wp14:anchorId="4D5BE79D" wp14:editId="6E993FD6">
            <wp:extent cx="6453427" cy="3035179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383" t="11472" b="6490"/>
                    <a:stretch/>
                  </pic:blipFill>
                  <pic:spPr bwMode="auto">
                    <a:xfrm>
                      <a:off x="0" y="0"/>
                      <a:ext cx="6665008" cy="313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1DE81" w14:textId="2B009CF0" w:rsidR="00B93ABB" w:rsidRPr="002F7D6F" w:rsidRDefault="00B93ABB" w:rsidP="00656C00">
      <w:pPr>
        <w:pStyle w:val="afd"/>
        <w:numPr>
          <w:ilvl w:val="0"/>
          <w:numId w:val="17"/>
        </w:numPr>
        <w:wordWrap w:val="0"/>
        <w:autoSpaceDE w:val="0"/>
        <w:autoSpaceDN w:val="0"/>
        <w:rPr>
          <w:b w:val="0"/>
          <w:bCs/>
          <w:color w:val="0F0D29" w:themeColor="text1"/>
          <w:sz w:val="22"/>
          <w:szCs w:val="18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앞서 설명한대로 </w:t>
      </w:r>
      <w:r w:rsidRPr="002F7D6F">
        <w:rPr>
          <w:b w:val="0"/>
          <w:bCs/>
          <w:color w:val="0F0D29" w:themeColor="text1"/>
          <w:sz w:val="20"/>
          <w:szCs w:val="16"/>
        </w:rPr>
        <w:t>j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a</w:t>
      </w:r>
      <w:r w:rsidRPr="002F7D6F">
        <w:rPr>
          <w:b w:val="0"/>
          <w:bCs/>
          <w:color w:val="0F0D29" w:themeColor="text1"/>
          <w:sz w:val="20"/>
          <w:szCs w:val="16"/>
        </w:rPr>
        <w:t>va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를 사용하기위해 </w:t>
      </w:r>
      <w:r w:rsidRPr="002F7D6F">
        <w:rPr>
          <w:b w:val="0"/>
          <w:bCs/>
          <w:color w:val="0F0D29" w:themeColor="text1"/>
          <w:sz w:val="20"/>
          <w:szCs w:val="16"/>
        </w:rPr>
        <w:t>oracle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에서 </w:t>
      </w:r>
      <w:proofErr w:type="spellStart"/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j</w:t>
      </w:r>
      <w:r w:rsidRPr="002F7D6F">
        <w:rPr>
          <w:b w:val="0"/>
          <w:bCs/>
          <w:color w:val="0F0D29" w:themeColor="text1"/>
          <w:sz w:val="20"/>
          <w:szCs w:val="16"/>
        </w:rPr>
        <w:t>dk</w:t>
      </w:r>
      <w:proofErr w:type="spellEnd"/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를 다운 후 설치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16"/>
        </w:rPr>
        <w:t>한다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.</w:t>
      </w:r>
    </w:p>
    <w:p w14:paraId="33A66C25" w14:textId="19C95B6F" w:rsidR="005251A4" w:rsidRPr="002F7D6F" w:rsidRDefault="005251A4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noProof/>
          <w:color w:val="0F0D29" w:themeColor="text1"/>
        </w:rPr>
        <w:drawing>
          <wp:inline distT="0" distB="0" distL="0" distR="0" wp14:anchorId="2B911B0D" wp14:editId="307BC816">
            <wp:extent cx="6545609" cy="3002972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356" r="-1905" b="7208"/>
                    <a:stretch/>
                  </pic:blipFill>
                  <pic:spPr bwMode="auto">
                    <a:xfrm>
                      <a:off x="0" y="0"/>
                      <a:ext cx="6587373" cy="302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50D0" w14:textId="77777777" w:rsidR="005251A4" w:rsidRPr="002F7D6F" w:rsidRDefault="005251A4" w:rsidP="00656C00">
      <w:pPr>
        <w:pStyle w:val="afd"/>
        <w:numPr>
          <w:ilvl w:val="0"/>
          <w:numId w:val="17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이후 </w:t>
      </w:r>
      <w:r w:rsidRPr="002F7D6F">
        <w:rPr>
          <w:b w:val="0"/>
          <w:bCs/>
          <w:color w:val="0F0D29" w:themeColor="text1"/>
          <w:sz w:val="20"/>
          <w:szCs w:val="16"/>
        </w:rPr>
        <w:t>android studio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를 </w:t>
      </w:r>
      <w:r w:rsidRPr="002F7D6F">
        <w:rPr>
          <w:b w:val="0"/>
          <w:bCs/>
          <w:color w:val="0F0D29" w:themeColor="text1"/>
          <w:sz w:val="20"/>
          <w:szCs w:val="16"/>
        </w:rPr>
        <w:t>(</w:t>
      </w:r>
      <w:hyperlink r:id="rId11" w:history="1">
        <w:r w:rsidRPr="002F7D6F">
          <w:rPr>
            <w:rStyle w:val="afffff"/>
            <w:b w:val="0"/>
            <w:bCs/>
            <w:color w:val="0F0D29" w:themeColor="text1"/>
            <w:sz w:val="20"/>
            <w:szCs w:val="16"/>
          </w:rPr>
          <w:t>https://developer.android.com/studio</w:t>
        </w:r>
      </w:hyperlink>
      <w:r w:rsidRPr="002F7D6F">
        <w:rPr>
          <w:b w:val="0"/>
          <w:bCs/>
          <w:color w:val="0F0D29" w:themeColor="text1"/>
          <w:sz w:val="20"/>
          <w:szCs w:val="16"/>
        </w:rPr>
        <w:t>)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링크에서 </w:t>
      </w:r>
    </w:p>
    <w:p w14:paraId="2010A308" w14:textId="0D4775B0" w:rsidR="00D0406B" w:rsidRPr="002F7D6F" w:rsidRDefault="005251A4" w:rsidP="00C946D7">
      <w:pPr>
        <w:pStyle w:val="afd"/>
        <w:wordWrap w:val="0"/>
        <w:autoSpaceDE w:val="0"/>
        <w:autoSpaceDN w:val="0"/>
        <w:ind w:left="760"/>
        <w:rPr>
          <w:b w:val="0"/>
          <w:bCs/>
          <w:color w:val="0F0D29" w:themeColor="text1"/>
          <w:sz w:val="20"/>
          <w:szCs w:val="16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다운 후 설치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16"/>
        </w:rPr>
        <w:t>한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다.</w:t>
      </w:r>
    </w:p>
    <w:p w14:paraId="097A9385" w14:textId="5FD762C6" w:rsidR="00C946D7" w:rsidRPr="002F7D6F" w:rsidRDefault="00C946D7" w:rsidP="00C946D7">
      <w:pPr>
        <w:pStyle w:val="afd"/>
        <w:wordWrap w:val="0"/>
        <w:autoSpaceDE w:val="0"/>
        <w:autoSpaceDN w:val="0"/>
        <w:ind w:left="760"/>
        <w:rPr>
          <w:b w:val="0"/>
          <w:bCs/>
          <w:color w:val="0F0D29" w:themeColor="text1"/>
          <w:sz w:val="20"/>
          <w:szCs w:val="16"/>
        </w:rPr>
      </w:pPr>
      <w:r w:rsidRPr="002F7D6F">
        <w:rPr>
          <w:noProof/>
          <w:color w:val="0F0D29" w:themeColor="text1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F5387E" wp14:editId="5A48A7A2">
                <wp:simplePos x="0" y="0"/>
                <wp:positionH relativeFrom="rightMargin">
                  <wp:posOffset>-1096241</wp:posOffset>
                </wp:positionH>
                <wp:positionV relativeFrom="paragraph">
                  <wp:posOffset>128559</wp:posOffset>
                </wp:positionV>
                <wp:extent cx="124691" cy="114300"/>
                <wp:effectExtent l="0" t="0" r="8890" b="0"/>
                <wp:wrapNone/>
                <wp:docPr id="45" name="액자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14300"/>
                        </a:xfrm>
                        <a:prstGeom prst="frame">
                          <a:avLst>
                            <a:gd name="adj1" fmla="val 649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549F" id="액자 45" o:spid="_x0000_s1026" style="position:absolute;left:0;text-align:left;margin-left:-86.3pt;margin-top:10.1pt;width:9.8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24691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" path="m,l124691,r,114300l,114300,,xm7427,7427r,99446l117264,106873r,-99446l7427,7427xe" fillcolor="red" stroked="f" strokeweight="2pt">
                <v:path arrowok="t" o:connecttype="custom" o:connectlocs="0,0;124691,0;124691,114300;0,114300;0,0;7427,7427;7427,106873;117264,106873;117264,7427;7427,7427" o:connectangles="0,0,0,0,0,0,0,0,0,0"/>
                <w10:wrap anchorx="margin"/>
              </v:shape>
            </w:pict>
          </mc:Fallback>
        </mc:AlternateContent>
      </w:r>
      <w:r w:rsidRPr="002F7D6F">
        <w:rPr>
          <w:noProof/>
          <w:color w:val="0F0D29" w:themeColor="text1"/>
        </w:rPr>
        <w:drawing>
          <wp:anchor distT="0" distB="0" distL="114300" distR="114300" simplePos="0" relativeHeight="251728896" behindDoc="0" locked="0" layoutInCell="1" allowOverlap="1" wp14:anchorId="07AEC345" wp14:editId="3053D3B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38850" cy="4324985"/>
            <wp:effectExtent l="0" t="0" r="0" b="0"/>
            <wp:wrapThrough wrapText="bothSides">
              <wp:wrapPolygon edited="0">
                <wp:start x="0" y="0"/>
                <wp:lineTo x="0" y="21502"/>
                <wp:lineTo x="21532" y="21502"/>
                <wp:lineTo x="2153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9F9BB" w14:textId="77777777" w:rsidR="00C946D7" w:rsidRPr="002F7D6F" w:rsidRDefault="00C946D7" w:rsidP="00C946D7">
      <w:pPr>
        <w:pStyle w:val="afd"/>
        <w:numPr>
          <w:ilvl w:val="0"/>
          <w:numId w:val="17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2F7D6F">
        <w:rPr>
          <w:b w:val="0"/>
          <w:bCs/>
          <w:color w:val="0F0D29" w:themeColor="text1"/>
          <w:sz w:val="20"/>
          <w:szCs w:val="16"/>
        </w:rPr>
        <w:t xml:space="preserve">Android studio 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실행 후 사용할 가상 디바이스 설정을 한다.</w:t>
      </w:r>
    </w:p>
    <w:p w14:paraId="1498A8E9" w14:textId="686E5F69" w:rsidR="00D0406B" w:rsidRPr="002F7D6F" w:rsidRDefault="00D0406B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noProof/>
          <w:color w:val="0F0D29" w:themeColor="text1"/>
        </w:rPr>
        <w:drawing>
          <wp:inline distT="0" distB="0" distL="0" distR="0" wp14:anchorId="3A1EAC5F" wp14:editId="1AEDB49A">
            <wp:extent cx="5650861" cy="3566822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808" cy="35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79D" w14:textId="3D023322" w:rsidR="00D0406B" w:rsidRPr="002F7D6F" w:rsidRDefault="00D0406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☞ 이때</w:t>
      </w:r>
      <w:r w:rsidRPr="002F7D6F">
        <w:rPr>
          <w:b w:val="0"/>
          <w:bCs/>
          <w:color w:val="0F0D29" w:themeColor="text1"/>
          <w:sz w:val="20"/>
          <w:szCs w:val="16"/>
        </w:rPr>
        <w:t xml:space="preserve"> AMD 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C</w:t>
      </w:r>
      <w:r w:rsidRPr="002F7D6F">
        <w:rPr>
          <w:b w:val="0"/>
          <w:bCs/>
          <w:color w:val="0F0D29" w:themeColor="text1"/>
          <w:sz w:val="20"/>
          <w:szCs w:val="16"/>
        </w:rPr>
        <w:t>PU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의 경우 가상화 </w:t>
      </w:r>
      <w:bookmarkStart w:id="0" w:name="_Hlk58450835"/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드라이버 오류가 발생하는데 </w:t>
      </w:r>
      <w:r w:rsidRPr="002F7D6F">
        <w:rPr>
          <w:b w:val="0"/>
          <w:bCs/>
          <w:color w:val="0F0D29" w:themeColor="text1"/>
          <w:sz w:val="20"/>
          <w:szCs w:val="16"/>
        </w:rPr>
        <w:t>bios</w:t>
      </w:r>
      <w:bookmarkEnd w:id="0"/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에서 가상화 설정을 잡아 주어야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16"/>
        </w:rPr>
        <w:t>한다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Pr="002F7D6F">
        <w:rPr>
          <w:b w:val="0"/>
          <w:bCs/>
          <w:color w:val="0F0D29" w:themeColor="text1"/>
          <w:sz w:val="20"/>
          <w:szCs w:val="16"/>
        </w:rPr>
        <w:t xml:space="preserve"> (</w:t>
      </w:r>
      <w:r w:rsidR="00343030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참고 </w:t>
      </w:r>
      <w:hyperlink r:id="rId14" w:history="1">
        <w:r w:rsidR="00343030" w:rsidRPr="002F7D6F">
          <w:rPr>
            <w:rStyle w:val="afffff"/>
            <w:b w:val="0"/>
            <w:bCs/>
            <w:color w:val="0F0D29" w:themeColor="text1"/>
            <w:sz w:val="20"/>
            <w:szCs w:val="16"/>
          </w:rPr>
          <w:t>https://friendcom.tistory.com/585</w:t>
        </w:r>
      </w:hyperlink>
      <w:r w:rsidRPr="002F7D6F">
        <w:rPr>
          <w:b w:val="0"/>
          <w:bCs/>
          <w:color w:val="0F0D29" w:themeColor="text1"/>
          <w:sz w:val="20"/>
          <w:szCs w:val="16"/>
        </w:rPr>
        <w:t>)</w:t>
      </w:r>
    </w:p>
    <w:p w14:paraId="3B506007" w14:textId="77777777" w:rsidR="00D0406B" w:rsidRPr="002F7D6F" w:rsidRDefault="00D0406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</w:p>
    <w:p w14:paraId="5C6FEEC8" w14:textId="19FEE17F" w:rsidR="00A2045E" w:rsidRPr="002F7D6F" w:rsidRDefault="00D0406B" w:rsidP="00656C00">
      <w:pPr>
        <w:wordWrap w:val="0"/>
        <w:autoSpaceDE w:val="0"/>
        <w:autoSpaceDN w:val="0"/>
        <w:rPr>
          <w:rFonts w:hint="eastAsia"/>
          <w:b w:val="0"/>
          <w:bCs/>
          <w:color w:val="0F0D29" w:themeColor="text1"/>
          <w:sz w:val="20"/>
          <w:szCs w:val="16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이로서 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간단한 </w:t>
      </w:r>
      <w:r w:rsidR="00970323"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개발 환경 설정이 끝나게 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16"/>
        </w:rPr>
        <w:t>된다</w:t>
      </w:r>
      <w:r w:rsidR="00343030" w:rsidRPr="002F7D6F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="00C946D7" w:rsidRPr="002F7D6F">
        <w:rPr>
          <w:noProof/>
          <w:color w:val="0F0D29" w:themeColor="text1"/>
        </w:rPr>
        <w:t xml:space="preserve"> </w:t>
      </w:r>
    </w:p>
    <w:p w14:paraId="794552B0" w14:textId="30AB9BA3" w:rsidR="00970323" w:rsidRPr="002F7D6F" w:rsidRDefault="00970323" w:rsidP="00656C00">
      <w:pPr>
        <w:pStyle w:val="1"/>
        <w:wordWrap w:val="0"/>
        <w:autoSpaceDE w:val="0"/>
        <w:autoSpaceDN w:val="0"/>
        <w:rPr>
          <w:color w:val="0F0D29" w:themeColor="text1"/>
          <w:sz w:val="16"/>
          <w:szCs w:val="6"/>
        </w:rPr>
      </w:pPr>
      <w:r w:rsidRPr="002F7D6F">
        <w:rPr>
          <w:rFonts w:hint="eastAsia"/>
          <w:color w:val="0F0D29" w:themeColor="text1"/>
          <w:sz w:val="28"/>
          <w:szCs w:val="16"/>
        </w:rPr>
        <w:lastRenderedPageBreak/>
        <w:t>동작방식</w:t>
      </w:r>
    </w:p>
    <w:p w14:paraId="5AA75744" w14:textId="76797BBB" w:rsidR="00970323" w:rsidRPr="002F7D6F" w:rsidRDefault="00656C00" w:rsidP="00656C00">
      <w:pPr>
        <w:wordWrap w:val="0"/>
        <w:autoSpaceDE w:val="0"/>
        <w:autoSpaceDN w:val="0"/>
        <w:rPr>
          <w:rFonts w:hint="eastAsia"/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BD43A" wp14:editId="2C36365D">
                <wp:simplePos x="0" y="0"/>
                <wp:positionH relativeFrom="page">
                  <wp:align>center</wp:align>
                </wp:positionH>
                <wp:positionV relativeFrom="paragraph">
                  <wp:posOffset>300355</wp:posOffset>
                </wp:positionV>
                <wp:extent cx="7368540" cy="8627165"/>
                <wp:effectExtent l="0" t="0" r="3810" b="2540"/>
                <wp:wrapNone/>
                <wp:docPr id="15" name="사각형: 둥근 모서리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8540" cy="8627165"/>
                        </a:xfrm>
                        <a:prstGeom prst="roundRect">
                          <a:avLst>
                            <a:gd name="adj" fmla="val 3360"/>
                          </a:avLst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E849F" id="사각형: 둥근 모서리 15" o:spid="_x0000_s1026" style="position:absolute;left:0;text-align:left;margin-left:0;margin-top:23.65pt;width:580.2pt;height:679.3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22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" fillcolor="#c1d9cb [3208]" stroked="f">
                <v:fill opacity="32896f"/>
                <w10:wrap anchorx="page"/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342BB" wp14:editId="36D04D07">
                <wp:simplePos x="0" y="0"/>
                <wp:positionH relativeFrom="page">
                  <wp:align>center</wp:align>
                </wp:positionH>
                <wp:positionV relativeFrom="paragraph">
                  <wp:posOffset>421640</wp:posOffset>
                </wp:positionV>
                <wp:extent cx="7147560" cy="922020"/>
                <wp:effectExtent l="0" t="0" r="15240" b="11430"/>
                <wp:wrapNone/>
                <wp:docPr id="16" name="사각형: 둥근 모서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9220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4E1E4" w14:textId="32C84517" w:rsidR="00E37581" w:rsidRDefault="00E37581" w:rsidP="006C3EEA">
                            <w:pPr>
                              <w:spacing w:line="180" w:lineRule="auto"/>
                              <w:jc w:val="center"/>
                            </w:pPr>
                            <w:r>
                              <w:t xml:space="preserve">System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342BB" id="사각형: 둥근 모서리 16" o:spid="_x0000_s1026" style="position:absolute;margin-left:0;margin-top:33.2pt;width:562.8pt;height:72.6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" fillcolor="#c1e0e9 [1303]" strokecolor="#012639 [1604]" strokeweight="2pt">
                <v:textbox inset=",0">
                  <w:txbxContent>
                    <w:p w14:paraId="1704E1E4" w14:textId="32C84517" w:rsidR="00E37581" w:rsidRDefault="00E37581" w:rsidP="006C3EEA">
                      <w:pPr>
                        <w:spacing w:line="180" w:lineRule="auto"/>
                        <w:jc w:val="center"/>
                      </w:pPr>
                      <w:r>
                        <w:t xml:space="preserve">System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pplications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F04D5" w:rsidRPr="002F7D6F">
        <w:rPr>
          <w:rFonts w:hint="eastAsia"/>
          <w:b w:val="0"/>
          <w:bCs/>
          <w:color w:val="0F0D29" w:themeColor="text1"/>
          <w:sz w:val="22"/>
          <w:szCs w:val="18"/>
        </w:rPr>
        <w:t xml:space="preserve">안드로이드 플랫폼은 </w:t>
      </w:r>
      <w:r w:rsidR="006C3EEA" w:rsidRPr="002F7D6F">
        <w:rPr>
          <w:rFonts w:hint="eastAsia"/>
          <w:b w:val="0"/>
          <w:bCs/>
          <w:color w:val="0F0D29" w:themeColor="text1"/>
          <w:sz w:val="22"/>
          <w:szCs w:val="18"/>
        </w:rPr>
        <w:t>다음과</w:t>
      </w:r>
      <w:r w:rsidR="00DF04D5" w:rsidRPr="002F7D6F">
        <w:rPr>
          <w:rFonts w:hint="eastAsia"/>
          <w:b w:val="0"/>
          <w:bCs/>
          <w:color w:val="0F0D29" w:themeColor="text1"/>
          <w:sz w:val="22"/>
          <w:szCs w:val="18"/>
        </w:rPr>
        <w:t xml:space="preserve"> 같은</w:t>
      </w:r>
      <w:r w:rsidR="00340A0F" w:rsidRPr="002F7D6F">
        <w:rPr>
          <w:b w:val="0"/>
          <w:bCs/>
          <w:color w:val="0F0D29" w:themeColor="text1"/>
          <w:sz w:val="22"/>
          <w:szCs w:val="18"/>
        </w:rPr>
        <w:t xml:space="preserve"> 5</w:t>
      </w:r>
      <w:r w:rsidR="00644791" w:rsidRPr="002F7D6F">
        <w:rPr>
          <w:rFonts w:hint="eastAsia"/>
          <w:b w:val="0"/>
          <w:bCs/>
          <w:color w:val="0F0D29" w:themeColor="text1"/>
          <w:sz w:val="22"/>
          <w:szCs w:val="18"/>
        </w:rPr>
        <w:t xml:space="preserve">계층으로 나뉘게 </w:t>
      </w:r>
      <w:r w:rsidR="00AE2E51" w:rsidRPr="002F7D6F">
        <w:rPr>
          <w:rFonts w:hint="eastAsia"/>
          <w:b w:val="0"/>
          <w:bCs/>
          <w:color w:val="0F0D29" w:themeColor="text1"/>
          <w:sz w:val="22"/>
          <w:szCs w:val="18"/>
        </w:rPr>
        <w:t>된다</w:t>
      </w:r>
      <w:r w:rsidR="00343030" w:rsidRPr="002F7D6F">
        <w:rPr>
          <w:rFonts w:hint="eastAsia"/>
          <w:b w:val="0"/>
          <w:bCs/>
          <w:color w:val="0F0D29" w:themeColor="text1"/>
        </w:rPr>
        <w:t>.</w:t>
      </w:r>
    </w:p>
    <w:p w14:paraId="40E52397" w14:textId="54945371" w:rsidR="00644791" w:rsidRPr="002F7D6F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A3680" wp14:editId="7027C4B4">
                <wp:simplePos x="0" y="0"/>
                <wp:positionH relativeFrom="page">
                  <wp:posOffset>3105150</wp:posOffset>
                </wp:positionH>
                <wp:positionV relativeFrom="paragraph">
                  <wp:posOffset>353060</wp:posOffset>
                </wp:positionV>
                <wp:extent cx="1303020" cy="579120"/>
                <wp:effectExtent l="0" t="0" r="11430" b="11430"/>
                <wp:wrapNone/>
                <wp:docPr id="21" name="사각형: 둥근 모서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D0F4B" w14:textId="407985D7" w:rsidR="00E37581" w:rsidRDefault="00E37581" w:rsidP="002C7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A3680" id="사각형: 둥근 모서리 21" o:spid="_x0000_s1027" style="position:absolute;margin-left:244.5pt;margin-top:27.8pt;width:102.6pt;height:45.6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" fillcolor="#3a8ea9 [2407]" strokecolor="#012639 [1604]" strokeweight="2pt">
                <v:textbox>
                  <w:txbxContent>
                    <w:p w14:paraId="580D0F4B" w14:textId="407985D7" w:rsidR="00E37581" w:rsidRDefault="00E37581" w:rsidP="002C7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hone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213C0" wp14:editId="40B23250">
                <wp:simplePos x="0" y="0"/>
                <wp:positionH relativeFrom="column">
                  <wp:posOffset>1227455</wp:posOffset>
                </wp:positionH>
                <wp:positionV relativeFrom="paragraph">
                  <wp:posOffset>356870</wp:posOffset>
                </wp:positionV>
                <wp:extent cx="1303020" cy="579120"/>
                <wp:effectExtent l="0" t="0" r="11430" b="11430"/>
                <wp:wrapNone/>
                <wp:docPr id="19" name="사각형: 둥근 모서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D5BEF" w14:textId="5BA2FBF3" w:rsidR="00E37581" w:rsidRDefault="00E37581" w:rsidP="002C7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C213C0" id="사각형: 둥근 모서리 19" o:spid="_x0000_s1028" style="position:absolute;margin-left:96.65pt;margin-top:28.1pt;width:102.6pt;height:4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" fillcolor="#3a8ea9 [2407]" strokecolor="#012639 [1604]" strokeweight="2pt">
                <v:textbox>
                  <w:txbxContent>
                    <w:p w14:paraId="120D5BEF" w14:textId="5BA2FBF3" w:rsidR="00E37581" w:rsidRDefault="00E37581" w:rsidP="002C7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ontacts</w:t>
                      </w:r>
                    </w:p>
                  </w:txbxContent>
                </v:textbox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9C80B3" wp14:editId="0F4109E5">
                <wp:simplePos x="0" y="0"/>
                <wp:positionH relativeFrom="column">
                  <wp:posOffset>4076700</wp:posOffset>
                </wp:positionH>
                <wp:positionV relativeFrom="paragraph">
                  <wp:posOffset>357505</wp:posOffset>
                </wp:positionV>
                <wp:extent cx="1303020" cy="579120"/>
                <wp:effectExtent l="0" t="0" r="11430" b="11430"/>
                <wp:wrapNone/>
                <wp:docPr id="20" name="사각형: 둥근 모서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96778" w14:textId="2C527822" w:rsidR="00E37581" w:rsidRDefault="00E37581" w:rsidP="002C7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C80B3" id="사각형: 둥근 모서리 20" o:spid="_x0000_s1029" style="position:absolute;margin-left:321pt;margin-top:28.15pt;width:102.6pt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" fillcolor="#3a8ea9 [2407]" strokecolor="#012639 [1604]" strokeweight="2pt">
                <v:textbox>
                  <w:txbxContent>
                    <w:p w14:paraId="3BD96778" w14:textId="2C527822" w:rsidR="00E37581" w:rsidRDefault="00E37581" w:rsidP="002C7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rowser</w:t>
                      </w:r>
                    </w:p>
                  </w:txbxContent>
                </v:textbox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ABD2B" wp14:editId="4D256012">
                <wp:simplePos x="0" y="0"/>
                <wp:positionH relativeFrom="column">
                  <wp:posOffset>5498465</wp:posOffset>
                </wp:positionH>
                <wp:positionV relativeFrom="paragraph">
                  <wp:posOffset>357505</wp:posOffset>
                </wp:positionV>
                <wp:extent cx="1303020" cy="579120"/>
                <wp:effectExtent l="0" t="0" r="11430" b="11430"/>
                <wp:wrapNone/>
                <wp:docPr id="18" name="사각형: 둥근 모서리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8C86B" w14:textId="7F52A2C0" w:rsidR="00E37581" w:rsidRDefault="00E37581" w:rsidP="002C797B">
                            <w:pPr>
                              <w:jc w:val="center"/>
                            </w:pP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ABD2B" id="사각형: 둥근 모서리 18" o:spid="_x0000_s1030" style="position:absolute;margin-left:432.95pt;margin-top:28.15pt;width:102.6pt;height:4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" fillcolor="#3a8ea9 [2407]" strokecolor="#012639 [1604]" strokeweight="2pt">
                <v:textbox>
                  <w:txbxContent>
                    <w:p w14:paraId="3A88C86B" w14:textId="7F52A2C0" w:rsidR="00E37581" w:rsidRDefault="00E37581" w:rsidP="002C797B">
                      <w:pPr>
                        <w:jc w:val="center"/>
                      </w:pP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93A45" wp14:editId="2DE37020">
                <wp:simplePos x="0" y="0"/>
                <wp:positionH relativeFrom="column">
                  <wp:posOffset>-193675</wp:posOffset>
                </wp:positionH>
                <wp:positionV relativeFrom="paragraph">
                  <wp:posOffset>352756</wp:posOffset>
                </wp:positionV>
                <wp:extent cx="1303020" cy="579120"/>
                <wp:effectExtent l="0" t="0" r="11430" b="11430"/>
                <wp:wrapNone/>
                <wp:docPr id="17" name="사각형: 둥근 모서리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4BB60" w14:textId="7D8B0A87" w:rsidR="00E37581" w:rsidRDefault="00E37581" w:rsidP="002C7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C93A45" id="사각형: 둥근 모서리 17" o:spid="_x0000_s1031" style="position:absolute;margin-left:-15.25pt;margin-top:27.8pt;width:102.6pt;height:4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" fillcolor="#3a8ea9 [2407]" strokecolor="#012639 [1604]" strokeweight="2pt">
                <v:textbox>
                  <w:txbxContent>
                    <w:p w14:paraId="6534BB60" w14:textId="7D8B0A87" w:rsidR="00E37581" w:rsidRDefault="00E37581" w:rsidP="002C7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B483B" w14:textId="0422C86E" w:rsidR="00644791" w:rsidRPr="002F7D6F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69BDC904" w14:textId="34DA11CF" w:rsidR="00644791" w:rsidRPr="002F7D6F" w:rsidRDefault="00656C00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2A3A0E" wp14:editId="09515073">
                <wp:simplePos x="0" y="0"/>
                <wp:positionH relativeFrom="page">
                  <wp:align>center</wp:align>
                </wp:positionH>
                <wp:positionV relativeFrom="paragraph">
                  <wp:posOffset>380613</wp:posOffset>
                </wp:positionV>
                <wp:extent cx="7147560" cy="1668780"/>
                <wp:effectExtent l="0" t="0" r="15240" b="26670"/>
                <wp:wrapNone/>
                <wp:docPr id="22" name="사각형: 둥근 모서리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1668780"/>
                        </a:xfrm>
                        <a:prstGeom prst="roundRect">
                          <a:avLst>
                            <a:gd name="adj" fmla="val 1255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CA606" w14:textId="108B3F1D" w:rsidR="00E37581" w:rsidRDefault="00E37581" w:rsidP="006C3EEA">
                            <w:pPr>
                              <w:spacing w:line="180" w:lineRule="auto"/>
                              <w:jc w:val="center"/>
                            </w:pPr>
                            <w:r>
                              <w:t xml:space="preserve">Java API </w:t>
                            </w:r>
                            <w:proofErr w:type="spellStart"/>
                            <w:r>
                              <w:t>FrameWork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A3A0E" id="사각형: 둥근 모서리 22" o:spid="_x0000_s1032" style="position:absolute;margin-left:0;margin-top:29.95pt;width:562.8pt;height:131.4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82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" fillcolor="#c1e0e9 [1303]" strokecolor="#012639 [1604]" strokeweight="2pt">
                <v:textbox inset=",0">
                  <w:txbxContent>
                    <w:p w14:paraId="1F4CA606" w14:textId="108B3F1D" w:rsidR="00E37581" w:rsidRDefault="00E37581" w:rsidP="006C3EEA">
                      <w:pPr>
                        <w:spacing w:line="180" w:lineRule="auto"/>
                        <w:jc w:val="center"/>
                      </w:pPr>
                      <w:r>
                        <w:t xml:space="preserve">Java API </w:t>
                      </w:r>
                      <w:proofErr w:type="spellStart"/>
                      <w:r>
                        <w:t>FrameWork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BF85E71" w14:textId="57C012B9" w:rsidR="00644791" w:rsidRPr="002F7D6F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C9CA78" wp14:editId="0F87F092">
                <wp:simplePos x="0" y="0"/>
                <wp:positionH relativeFrom="column">
                  <wp:posOffset>-170180</wp:posOffset>
                </wp:positionH>
                <wp:positionV relativeFrom="paragraph">
                  <wp:posOffset>340995</wp:posOffset>
                </wp:positionV>
                <wp:extent cx="1303020" cy="579120"/>
                <wp:effectExtent l="0" t="0" r="11430" b="11430"/>
                <wp:wrapNone/>
                <wp:docPr id="24" name="사각형: 둥근 모서리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BA322" w14:textId="1CADB1E1" w:rsidR="00E37581" w:rsidRPr="002C797B" w:rsidRDefault="00E37581" w:rsidP="0054708B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 w:rsidRPr="002C797B">
                              <w:rPr>
                                <w:position w:val="6"/>
                              </w:rPr>
                              <w:t>Activity Ma</w:t>
                            </w:r>
                            <w:r>
                              <w:rPr>
                                <w:position w:val="6"/>
                              </w:rPr>
                              <w:t>n</w:t>
                            </w:r>
                            <w:r w:rsidRPr="002C797B">
                              <w:rPr>
                                <w:position w:val="6"/>
                              </w:rPr>
                              <w:t>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C9CA78" id="사각형: 둥근 모서리 24" o:spid="_x0000_s1033" style="position:absolute;margin-left:-13.4pt;margin-top:26.85pt;width:102.6pt;height:4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" fillcolor="#3a8ea9 [2407]" strokecolor="#012639 [1604]" strokeweight="2pt">
                <v:textbox inset=",0,,0">
                  <w:txbxContent>
                    <w:p w14:paraId="402BA322" w14:textId="1CADB1E1" w:rsidR="00E37581" w:rsidRPr="002C797B" w:rsidRDefault="00E37581" w:rsidP="0054708B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 w:rsidRPr="002C797B">
                        <w:rPr>
                          <w:position w:val="6"/>
                        </w:rPr>
                        <w:t>Activity Ma</w:t>
                      </w:r>
                      <w:r>
                        <w:rPr>
                          <w:position w:val="6"/>
                        </w:rPr>
                        <w:t>n</w:t>
                      </w:r>
                      <w:r w:rsidRPr="002C797B">
                        <w:rPr>
                          <w:position w:val="6"/>
                        </w:rPr>
                        <w:t>ager</w:t>
                      </w:r>
                    </w:p>
                  </w:txbxContent>
                </v:textbox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3427B" wp14:editId="6D24CBA1">
                <wp:simplePos x="0" y="0"/>
                <wp:positionH relativeFrom="page">
                  <wp:posOffset>3117850</wp:posOffset>
                </wp:positionH>
                <wp:positionV relativeFrom="paragraph">
                  <wp:posOffset>353060</wp:posOffset>
                </wp:positionV>
                <wp:extent cx="1303020" cy="579120"/>
                <wp:effectExtent l="0" t="0" r="11430" b="11430"/>
                <wp:wrapNone/>
                <wp:docPr id="14" name="사각형: 둥근 모서리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F3505" w14:textId="7DC92824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Content</w:t>
                            </w:r>
                          </w:p>
                          <w:p w14:paraId="2915E351" w14:textId="3E78F9AA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3427B" id="사각형: 둥근 모서리 14" o:spid="_x0000_s1034" style="position:absolute;margin-left:245.5pt;margin-top:27.8pt;width:102.6pt;height:45.6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" fillcolor="#3a8ea9 [2407]" strokecolor="#012639 [1604]" strokeweight="2pt">
                <v:textbox inset=",0,,0">
                  <w:txbxContent>
                    <w:p w14:paraId="7F3F3505" w14:textId="7DC92824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Content</w:t>
                      </w:r>
                    </w:p>
                    <w:p w14:paraId="2915E351" w14:textId="3E78F9AA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Providers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86C474" wp14:editId="37A4E157">
                <wp:simplePos x="0" y="0"/>
                <wp:positionH relativeFrom="column">
                  <wp:posOffset>1244600</wp:posOffset>
                </wp:positionH>
                <wp:positionV relativeFrom="paragraph">
                  <wp:posOffset>368300</wp:posOffset>
                </wp:positionV>
                <wp:extent cx="1303020" cy="579120"/>
                <wp:effectExtent l="0" t="0" r="11430" b="11430"/>
                <wp:wrapNone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144F" w14:textId="0C6D4193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W</w:t>
                            </w:r>
                            <w:r>
                              <w:rPr>
                                <w:position w:val="6"/>
                              </w:rPr>
                              <w:t>indow</w:t>
                            </w:r>
                          </w:p>
                          <w:p w14:paraId="56796849" w14:textId="13EBC007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86C474" id="사각형: 둥근 모서리 12" o:spid="_x0000_s1035" style="position:absolute;margin-left:98pt;margin-top:29pt;width:102.6pt;height:4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2748144F" w14:textId="0C6D4193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W</w:t>
                      </w:r>
                      <w:r>
                        <w:rPr>
                          <w:position w:val="6"/>
                        </w:rPr>
                        <w:t>indow</w:t>
                      </w:r>
                    </w:p>
                    <w:p w14:paraId="56796849" w14:textId="13EBC007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0ED8C6" wp14:editId="4B659834">
                <wp:simplePos x="0" y="0"/>
                <wp:positionH relativeFrom="column">
                  <wp:posOffset>4082415</wp:posOffset>
                </wp:positionH>
                <wp:positionV relativeFrom="paragraph">
                  <wp:posOffset>353060</wp:posOffset>
                </wp:positionV>
                <wp:extent cx="1303020" cy="579120"/>
                <wp:effectExtent l="0" t="0" r="11430" b="11430"/>
                <wp:wrapNone/>
                <wp:docPr id="29" name="사각형: 둥근 모서리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36697" w14:textId="0E11C06E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View</w:t>
                            </w:r>
                          </w:p>
                          <w:p w14:paraId="5A1006AA" w14:textId="202197AE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S</w:t>
                            </w:r>
                            <w:r>
                              <w:rPr>
                                <w:position w:val="6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ED8C6" id="사각형: 둥근 모서리 29" o:spid="_x0000_s1036" style="position:absolute;margin-left:321.45pt;margin-top:27.8pt;width:102.6pt;height:4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" fillcolor="#3a8ea9 [2407]" strokecolor="#012639 [1604]" strokeweight="2pt">
                <v:textbox inset=",0,,0">
                  <w:txbxContent>
                    <w:p w14:paraId="24D36697" w14:textId="0E11C06E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View</w:t>
                      </w:r>
                    </w:p>
                    <w:p w14:paraId="5A1006AA" w14:textId="202197AE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S</w:t>
                      </w:r>
                      <w:r>
                        <w:rPr>
                          <w:position w:val="6"/>
                        </w:rPr>
                        <w:t>ystem</w:t>
                      </w:r>
                    </w:p>
                  </w:txbxContent>
                </v:textbox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813B78" wp14:editId="138CD551">
                <wp:simplePos x="0" y="0"/>
                <wp:positionH relativeFrom="column">
                  <wp:posOffset>5497830</wp:posOffset>
                </wp:positionH>
                <wp:positionV relativeFrom="paragraph">
                  <wp:posOffset>360680</wp:posOffset>
                </wp:positionV>
                <wp:extent cx="1303020" cy="579120"/>
                <wp:effectExtent l="0" t="0" r="11430" b="11430"/>
                <wp:wrapNone/>
                <wp:docPr id="23" name="사각형: 둥근 모서리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92A90" w14:textId="556456AB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Notificaton</w:t>
                            </w:r>
                            <w:proofErr w:type="spellEnd"/>
                          </w:p>
                          <w:p w14:paraId="055DB4D2" w14:textId="6DF6EDF8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13B78" id="사각형: 둥근 모서리 23" o:spid="_x0000_s1037" style="position:absolute;margin-left:432.9pt;margin-top:28.4pt;width:102.6pt;height:4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" fillcolor="#3a8ea9 [2407]" strokecolor="#012639 [1604]" strokeweight="2pt">
                <v:textbox inset=",0,,0">
                  <w:txbxContent>
                    <w:p w14:paraId="14D92A90" w14:textId="556456AB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Notificaton</w:t>
                      </w:r>
                      <w:proofErr w:type="spellEnd"/>
                    </w:p>
                    <w:p w14:paraId="055DB4D2" w14:textId="6DF6EDF8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723C88" w14:textId="4F324CFB" w:rsidR="00644791" w:rsidRPr="002F7D6F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2A553428" w14:textId="6CD51F65" w:rsidR="00644791" w:rsidRPr="002F7D6F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01C7EF" wp14:editId="1CE03069">
                <wp:simplePos x="0" y="0"/>
                <wp:positionH relativeFrom="column">
                  <wp:posOffset>-198120</wp:posOffset>
                </wp:positionH>
                <wp:positionV relativeFrom="paragraph">
                  <wp:posOffset>340995</wp:posOffset>
                </wp:positionV>
                <wp:extent cx="1303020" cy="579120"/>
                <wp:effectExtent l="0" t="0" r="11430" b="11430"/>
                <wp:wrapNone/>
                <wp:docPr id="35" name="사각형: 둥근 모서리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F1A34" w14:textId="22921831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Package</w:t>
                            </w:r>
                          </w:p>
                          <w:p w14:paraId="59B6C2FA" w14:textId="0140EDB8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01C7EF" id="사각형: 둥근 모서리 35" o:spid="_x0000_s1038" style="position:absolute;margin-left:-15.6pt;margin-top:26.85pt;width:102.6pt;height:4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" fillcolor="#3a8ea9 [2407]" strokecolor="#012639 [1604]" strokeweight="2pt">
                <v:textbox inset=",0,,0">
                  <w:txbxContent>
                    <w:p w14:paraId="35CF1A34" w14:textId="22921831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Package</w:t>
                      </w:r>
                    </w:p>
                    <w:p w14:paraId="59B6C2FA" w14:textId="0140EDB8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Manager</w:t>
                      </w:r>
                    </w:p>
                  </w:txbxContent>
                </v:textbox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0105E" wp14:editId="5FADF785">
                <wp:simplePos x="0" y="0"/>
                <wp:positionH relativeFrom="column">
                  <wp:posOffset>1231900</wp:posOffset>
                </wp:positionH>
                <wp:positionV relativeFrom="paragraph">
                  <wp:posOffset>352425</wp:posOffset>
                </wp:positionV>
                <wp:extent cx="1303020" cy="579120"/>
                <wp:effectExtent l="0" t="0" r="11430" b="11430"/>
                <wp:wrapNone/>
                <wp:docPr id="36" name="사각형: 둥근 모서리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ED76" w14:textId="6549920C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Telephony</w:t>
                            </w:r>
                          </w:p>
                          <w:p w14:paraId="5274C361" w14:textId="74150AA5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D0105E" id="사각형: 둥근 모서리 36" o:spid="_x0000_s1039" style="position:absolute;margin-left:97pt;margin-top:27.75pt;width:102.6pt;height:4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" fillcolor="#3a8ea9 [2407]" strokecolor="#012639 [1604]" strokeweight="2pt">
                <v:textbox inset=",0,,0">
                  <w:txbxContent>
                    <w:p w14:paraId="0E82ED76" w14:textId="6549920C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Telephony</w:t>
                      </w:r>
                    </w:p>
                    <w:p w14:paraId="5274C361" w14:textId="74150AA5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AB3CA" wp14:editId="2FFD9F2E">
                <wp:simplePos x="0" y="0"/>
                <wp:positionH relativeFrom="page">
                  <wp:posOffset>3115310</wp:posOffset>
                </wp:positionH>
                <wp:positionV relativeFrom="paragraph">
                  <wp:posOffset>337185</wp:posOffset>
                </wp:positionV>
                <wp:extent cx="1303020" cy="579120"/>
                <wp:effectExtent l="0" t="0" r="11430" b="11430"/>
                <wp:wrapNone/>
                <wp:docPr id="37" name="사각형: 둥근 모서리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98207" w14:textId="567CFB1E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Resource</w:t>
                            </w:r>
                          </w:p>
                          <w:p w14:paraId="13BA7F33" w14:textId="7F2FD6DB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AB3CA" id="사각형: 둥근 모서리 37" o:spid="_x0000_s1040" style="position:absolute;margin-left:245.3pt;margin-top:26.55pt;width:102.6pt;height:45.6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" fillcolor="#3a8ea9 [2407]" strokecolor="#012639 [1604]" strokeweight="2pt">
                <v:textbox inset=",0,,0">
                  <w:txbxContent>
                    <w:p w14:paraId="59B98207" w14:textId="567CFB1E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Resource</w:t>
                      </w:r>
                    </w:p>
                    <w:p w14:paraId="13BA7F33" w14:textId="7F2FD6DB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Manager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950B76" wp14:editId="2FD076D6">
                <wp:simplePos x="0" y="0"/>
                <wp:positionH relativeFrom="column">
                  <wp:posOffset>4089400</wp:posOffset>
                </wp:positionH>
                <wp:positionV relativeFrom="paragraph">
                  <wp:posOffset>337185</wp:posOffset>
                </wp:positionV>
                <wp:extent cx="1303020" cy="579120"/>
                <wp:effectExtent l="0" t="0" r="11430" b="11430"/>
                <wp:wrapNone/>
                <wp:docPr id="39" name="사각형: 둥근 모서리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24DE6" w14:textId="28AFBA3E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Location</w:t>
                            </w:r>
                          </w:p>
                          <w:p w14:paraId="7888B60F" w14:textId="657BA827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950B76" id="사각형: 둥근 모서리 39" o:spid="_x0000_s1041" style="position:absolute;margin-left:322pt;margin-top:26.55pt;width:102.6pt;height:45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" fillcolor="#3a8ea9 [2407]" strokecolor="#012639 [1604]" strokeweight="2pt">
                <v:textbox inset=",0,,0">
                  <w:txbxContent>
                    <w:p w14:paraId="5A024DE6" w14:textId="28AFBA3E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Location</w:t>
                      </w:r>
                    </w:p>
                    <w:p w14:paraId="7888B60F" w14:textId="657BA827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22425D" wp14:editId="6B6BC263">
                <wp:simplePos x="0" y="0"/>
                <wp:positionH relativeFrom="column">
                  <wp:posOffset>5513705</wp:posOffset>
                </wp:positionH>
                <wp:positionV relativeFrom="paragraph">
                  <wp:posOffset>345385</wp:posOffset>
                </wp:positionV>
                <wp:extent cx="1303020" cy="579120"/>
                <wp:effectExtent l="0" t="0" r="11430" b="11430"/>
                <wp:wrapNone/>
                <wp:docPr id="38" name="사각형: 둥근 모서리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FCB3B" w14:textId="0CDA1753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XMPP</w:t>
                            </w:r>
                          </w:p>
                          <w:p w14:paraId="25BD88E5" w14:textId="34CE23AE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S</w:t>
                            </w:r>
                            <w:r>
                              <w:rPr>
                                <w:position w:val="6"/>
                              </w:rPr>
                              <w:t>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22425D" id="사각형: 둥근 모서리 38" o:spid="_x0000_s1042" style="position:absolute;margin-left:434.15pt;margin-top:27.2pt;width:102.6pt;height:4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" fillcolor="#3a8ea9 [2407]" strokecolor="#012639 [1604]" strokeweight="2pt">
                <v:textbox inset=",0,,0">
                  <w:txbxContent>
                    <w:p w14:paraId="640FCB3B" w14:textId="0CDA1753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XMPP</w:t>
                      </w:r>
                    </w:p>
                    <w:p w14:paraId="25BD88E5" w14:textId="34CE23AE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S</w:t>
                      </w:r>
                      <w:r>
                        <w:rPr>
                          <w:position w:val="6"/>
                        </w:rPr>
                        <w:t>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3C9D7E" w14:textId="34E81C3A" w:rsidR="00644791" w:rsidRPr="002F7D6F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33FC9A1A" w14:textId="2CFC6984" w:rsidR="00644791" w:rsidRPr="002F7D6F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1FCDA35E" w14:textId="2DC8F68C" w:rsidR="00644791" w:rsidRPr="002F7D6F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CE8573" wp14:editId="200D3738">
                <wp:simplePos x="0" y="0"/>
                <wp:positionH relativeFrom="column">
                  <wp:posOffset>-153035</wp:posOffset>
                </wp:positionH>
                <wp:positionV relativeFrom="paragraph">
                  <wp:posOffset>398145</wp:posOffset>
                </wp:positionV>
                <wp:extent cx="1303020" cy="579120"/>
                <wp:effectExtent l="0" t="0" r="11430" b="11430"/>
                <wp:wrapNone/>
                <wp:docPr id="52" name="사각형: 둥근 모서리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EBDAB" w14:textId="0DB3A958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Surface</w:t>
                            </w:r>
                          </w:p>
                          <w:p w14:paraId="40743E1B" w14:textId="31D32ABC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E8573" id="사각형: 둥근 모서리 52" o:spid="_x0000_s1043" style="position:absolute;margin-left:-12.05pt;margin-top:31.35pt;width:102.6pt;height:4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097EBDAB" w14:textId="0DB3A958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Surface</w:t>
                      </w:r>
                    </w:p>
                    <w:p w14:paraId="40743E1B" w14:textId="31D32ABC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  <w:r w:rsidR="00656C00"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B3DD85" wp14:editId="360C1E82">
                <wp:simplePos x="0" y="0"/>
                <wp:positionH relativeFrom="margin">
                  <wp:posOffset>4240199</wp:posOffset>
                </wp:positionH>
                <wp:positionV relativeFrom="paragraph">
                  <wp:posOffset>93345</wp:posOffset>
                </wp:positionV>
                <wp:extent cx="2644140" cy="1706880"/>
                <wp:effectExtent l="0" t="0" r="22860" b="26670"/>
                <wp:wrapNone/>
                <wp:docPr id="62" name="사각형: 둥근 모서리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706880"/>
                        </a:xfrm>
                        <a:prstGeom prst="roundRect">
                          <a:avLst>
                            <a:gd name="adj" fmla="val 10343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C4ED5" w14:textId="7D0C2822" w:rsidR="00E37581" w:rsidRDefault="00E37581" w:rsidP="006C3EEA">
                            <w:pPr>
                              <w:jc w:val="center"/>
                            </w:pPr>
                            <w:r>
                              <w:t xml:space="preserve">Android </w:t>
                            </w:r>
                            <w:proofErr w:type="spellStart"/>
                            <w:r>
                              <w:t>Rumtime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3DD85" id="사각형: 둥근 모서리 62" o:spid="_x0000_s1044" style="position:absolute;margin-left:333.85pt;margin-top:7.35pt;width:208.2pt;height:134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67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" fillcolor="#c1e0e9 [1303]" strokecolor="#012639 [1604]" strokeweight="2pt">
                <v:textbox inset=",0">
                  <w:txbxContent>
                    <w:p w14:paraId="306C4ED5" w14:textId="7D0C2822" w:rsidR="00E37581" w:rsidRDefault="00E37581" w:rsidP="006C3EEA">
                      <w:pPr>
                        <w:jc w:val="center"/>
                      </w:pPr>
                      <w:r>
                        <w:t xml:space="preserve">Android </w:t>
                      </w:r>
                      <w:proofErr w:type="spellStart"/>
                      <w:r>
                        <w:t>Rumtime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6C00"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CA8973" wp14:editId="09FB3FCA">
                <wp:simplePos x="0" y="0"/>
                <wp:positionH relativeFrom="page">
                  <wp:align>center</wp:align>
                </wp:positionH>
                <wp:positionV relativeFrom="paragraph">
                  <wp:posOffset>93510</wp:posOffset>
                </wp:positionV>
                <wp:extent cx="7147560" cy="2301240"/>
                <wp:effectExtent l="0" t="0" r="15240" b="22860"/>
                <wp:wrapNone/>
                <wp:docPr id="51" name="사각형: 둥근 모서리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2301240"/>
                        </a:xfrm>
                        <a:prstGeom prst="roundRect">
                          <a:avLst>
                            <a:gd name="adj" fmla="val 9118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E49A" w14:textId="6672FC07" w:rsidR="00E37581" w:rsidRDefault="00E37581" w:rsidP="00FB4DFC">
                            <w:pPr>
                              <w:spacing w:line="180" w:lineRule="auto"/>
                              <w:ind w:firstLineChars="600" w:firstLine="1680"/>
                            </w:pPr>
                            <w:r>
                              <w:t>Native C/C++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A8973" id="사각형: 둥근 모서리 51" o:spid="_x0000_s1045" style="position:absolute;margin-left:0;margin-top:7.35pt;width:562.8pt;height:181.2pt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59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" fillcolor="#c1e0e9 [1303]" strokecolor="#012639 [1604]" strokeweight="2pt">
                <v:textbox inset=",0">
                  <w:txbxContent>
                    <w:p w14:paraId="59F0E49A" w14:textId="6672FC07" w:rsidR="00E37581" w:rsidRDefault="00E37581" w:rsidP="00FB4DFC">
                      <w:pPr>
                        <w:spacing w:line="180" w:lineRule="auto"/>
                        <w:ind w:firstLineChars="600" w:firstLine="1680"/>
                      </w:pPr>
                      <w:r>
                        <w:t>Native C/C++ Libraries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C3EEA"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3489D" wp14:editId="06CAE4B4">
                <wp:simplePos x="0" y="0"/>
                <wp:positionH relativeFrom="column">
                  <wp:posOffset>1335405</wp:posOffset>
                </wp:positionH>
                <wp:positionV relativeFrom="paragraph">
                  <wp:posOffset>1061720</wp:posOffset>
                </wp:positionV>
                <wp:extent cx="1303020" cy="579120"/>
                <wp:effectExtent l="0" t="0" r="11430" b="11430"/>
                <wp:wrapNone/>
                <wp:docPr id="58" name="사각형: 둥근 모서리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774A6" w14:textId="4FBD563C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FreeType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D3489D" id="사각형: 둥근 모서리 58" o:spid="_x0000_s1046" style="position:absolute;margin-left:105.15pt;margin-top:83.6pt;width:102.6pt;height:4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" fillcolor="#3a8ea9 [2407]" strokecolor="#012639 [1604]" strokeweight="2pt">
                <v:textbox inset=",0,,0">
                  <w:txbxContent>
                    <w:p w14:paraId="515774A6" w14:textId="4FBD563C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FreeType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8D19A22" w14:textId="6324A72A" w:rsidR="00644791" w:rsidRPr="002F7D6F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9F0E90" wp14:editId="30B48956">
                <wp:simplePos x="0" y="0"/>
                <wp:positionH relativeFrom="column">
                  <wp:posOffset>1346835</wp:posOffset>
                </wp:positionH>
                <wp:positionV relativeFrom="paragraph">
                  <wp:posOffset>47625</wp:posOffset>
                </wp:positionV>
                <wp:extent cx="1303020" cy="579120"/>
                <wp:effectExtent l="0" t="0" r="11430" b="11430"/>
                <wp:wrapNone/>
                <wp:docPr id="53" name="사각형: 둥근 모서리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258B4" w14:textId="175F6D84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Media</w:t>
                            </w:r>
                          </w:p>
                          <w:p w14:paraId="42F910D5" w14:textId="513FE923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F</w:t>
                            </w:r>
                            <w:r>
                              <w:rPr>
                                <w:position w:val="6"/>
                              </w:rPr>
                              <w:t>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F0E90" id="사각형: 둥근 모서리 53" o:spid="_x0000_s1047" style="position:absolute;margin-left:106.05pt;margin-top:3.75pt;width:102.6pt;height:4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" fillcolor="#3a8ea9 [2407]" strokecolor="#012639 [1604]" strokeweight="2pt">
                <v:textbox inset=",0,,0">
                  <w:txbxContent>
                    <w:p w14:paraId="304258B4" w14:textId="175F6D84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Media</w:t>
                      </w:r>
                    </w:p>
                    <w:p w14:paraId="42F910D5" w14:textId="513FE923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F</w:t>
                      </w:r>
                      <w:r>
                        <w:rPr>
                          <w:position w:val="6"/>
                        </w:rPr>
                        <w:t>ramework</w:t>
                      </w:r>
                    </w:p>
                  </w:txbxContent>
                </v:textbox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98852" wp14:editId="190567B6">
                <wp:simplePos x="0" y="0"/>
                <wp:positionH relativeFrom="page">
                  <wp:posOffset>3296285</wp:posOffset>
                </wp:positionH>
                <wp:positionV relativeFrom="paragraph">
                  <wp:posOffset>48895</wp:posOffset>
                </wp:positionV>
                <wp:extent cx="1303020" cy="579120"/>
                <wp:effectExtent l="0" t="0" r="11430" b="11430"/>
                <wp:wrapNone/>
                <wp:docPr id="54" name="사각형: 둥근 모서리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A1D80" w14:textId="1DE210B0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C98852" id="사각형: 둥근 모서리 54" o:spid="_x0000_s1048" style="position:absolute;margin-left:259.55pt;margin-top:3.85pt;width:102.6pt;height:45.6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" fillcolor="#3a8ea9 [2407]" strokecolor="#012639 [1604]" strokeweight="2pt">
                <v:textbox inset=",0,,0">
                  <w:txbxContent>
                    <w:p w14:paraId="69DA1D80" w14:textId="1DE210B0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SQLite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CC204C" wp14:editId="7F685ED2">
                <wp:simplePos x="0" y="0"/>
                <wp:positionH relativeFrom="column">
                  <wp:posOffset>4752892</wp:posOffset>
                </wp:positionH>
                <wp:positionV relativeFrom="paragraph">
                  <wp:posOffset>104914</wp:posOffset>
                </wp:positionV>
                <wp:extent cx="1760220" cy="579120"/>
                <wp:effectExtent l="0" t="0" r="11430" b="11430"/>
                <wp:wrapNone/>
                <wp:docPr id="55" name="사각형: 둥근 모서리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EFC60" w14:textId="4B988FD2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Core</w:t>
                            </w:r>
                          </w:p>
                          <w:p w14:paraId="36D25BE8" w14:textId="2A8E8835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L</w:t>
                            </w:r>
                            <w:r>
                              <w:rPr>
                                <w:position w:val="6"/>
                              </w:rPr>
                              <w:t>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C204C" id="사각형: 둥근 모서리 55" o:spid="_x0000_s1049" style="position:absolute;margin-left:374.25pt;margin-top:8.25pt;width:138.6pt;height:4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" fillcolor="#3a8ea9 [2407]" strokecolor="#012639 [1604]" strokeweight="2pt">
                <v:textbox inset=",0,,0">
                  <w:txbxContent>
                    <w:p w14:paraId="7E9EFC60" w14:textId="4B988FD2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Core</w:t>
                      </w:r>
                    </w:p>
                    <w:p w14:paraId="36D25BE8" w14:textId="2A8E8835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L</w:t>
                      </w:r>
                      <w:r>
                        <w:rPr>
                          <w:position w:val="6"/>
                        </w:rPr>
                        <w:t>ibraries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078C97" w14:textId="14655243" w:rsidR="00644791" w:rsidRPr="002F7D6F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83A6AB" wp14:editId="620A96D9">
                <wp:simplePos x="0" y="0"/>
                <wp:positionH relativeFrom="page">
                  <wp:posOffset>3288665</wp:posOffset>
                </wp:positionH>
                <wp:positionV relativeFrom="paragraph">
                  <wp:posOffset>354965</wp:posOffset>
                </wp:positionV>
                <wp:extent cx="1303020" cy="579120"/>
                <wp:effectExtent l="0" t="0" r="11430" b="11430"/>
                <wp:wrapNone/>
                <wp:docPr id="59" name="사각형: 둥근 모서리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9E6" w14:textId="083CACA5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WebKit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83A6AB" id="사각형: 둥근 모서리 59" o:spid="_x0000_s1050" style="position:absolute;margin-left:258.95pt;margin-top:27.95pt;width:102.6pt;height:45.6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" fillcolor="#3a8ea9 [2407]" strokecolor="#012639 [1604]" strokeweight="2pt">
                <v:textbox inset=",0,,0">
                  <w:txbxContent>
                    <w:p w14:paraId="0DE189E6" w14:textId="083CACA5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WebKit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ABE101" wp14:editId="4B49E6B6">
                <wp:simplePos x="0" y="0"/>
                <wp:positionH relativeFrom="column">
                  <wp:posOffset>-168910</wp:posOffset>
                </wp:positionH>
                <wp:positionV relativeFrom="paragraph">
                  <wp:posOffset>349885</wp:posOffset>
                </wp:positionV>
                <wp:extent cx="1303020" cy="579120"/>
                <wp:effectExtent l="0" t="0" r="11430" b="11430"/>
                <wp:wrapNone/>
                <wp:docPr id="57" name="사각형: 둥근 모서리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17C3C" w14:textId="148DE1BA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OpenGL/ES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ABE101" id="사각형: 둥근 모서리 57" o:spid="_x0000_s1051" style="position:absolute;margin-left:-13.3pt;margin-top:27.55pt;width:102.6pt;height:45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" fillcolor="#3a8ea9 [2407]" strokecolor="#012639 [1604]" strokeweight="2pt">
                <v:textbox inset=",0,,0">
                  <w:txbxContent>
                    <w:p w14:paraId="5AC17C3C" w14:textId="148DE1BA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OpenGL/ES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E36534" w14:textId="16813E5F" w:rsidR="00644791" w:rsidRPr="002F7D6F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3C7496" wp14:editId="6D24B2D3">
                <wp:simplePos x="0" y="0"/>
                <wp:positionH relativeFrom="column">
                  <wp:posOffset>4753002</wp:posOffset>
                </wp:positionH>
                <wp:positionV relativeFrom="paragraph">
                  <wp:posOffset>61374</wp:posOffset>
                </wp:positionV>
                <wp:extent cx="1775460" cy="579120"/>
                <wp:effectExtent l="0" t="0" r="15240" b="11430"/>
                <wp:wrapNone/>
                <wp:docPr id="63" name="사각형: 둥근 모서리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A8BFD" w14:textId="49553830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Android Runtime</w:t>
                            </w:r>
                          </w:p>
                          <w:p w14:paraId="655961B3" w14:textId="026451C3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(</w:t>
                            </w:r>
                            <w:r>
                              <w:rPr>
                                <w:position w:val="6"/>
                              </w:rPr>
                              <w:t>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C7496" id="사각형: 둥근 모서리 63" o:spid="_x0000_s1052" style="position:absolute;margin-left:374.25pt;margin-top:4.85pt;width:139.8pt;height:45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" fillcolor="#3a8ea9 [2407]" strokecolor="#012639 [1604]" strokeweight="2pt">
                <v:textbox inset=",0,,0">
                  <w:txbxContent>
                    <w:p w14:paraId="676A8BFD" w14:textId="49553830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Android Runtime</w:t>
                      </w:r>
                    </w:p>
                    <w:p w14:paraId="655961B3" w14:textId="026451C3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(</w:t>
                      </w:r>
                      <w:r>
                        <w:rPr>
                          <w:position w:val="6"/>
                        </w:rPr>
                        <w:t>ART)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C52578" w14:textId="36529CFB" w:rsidR="00644791" w:rsidRPr="002F7D6F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931606" wp14:editId="33ED3945">
                <wp:simplePos x="0" y="0"/>
                <wp:positionH relativeFrom="page">
                  <wp:posOffset>3280410</wp:posOffset>
                </wp:positionH>
                <wp:positionV relativeFrom="paragraph">
                  <wp:posOffset>321310</wp:posOffset>
                </wp:positionV>
                <wp:extent cx="1303020" cy="579120"/>
                <wp:effectExtent l="0" t="0" r="11430" b="11430"/>
                <wp:wrapNone/>
                <wp:docPr id="56" name="사각형: 둥근 모서리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59CC5" w14:textId="378CFC8F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libc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31606" id="사각형: 둥근 모서리 56" o:spid="_x0000_s1053" style="position:absolute;margin-left:258.3pt;margin-top:25.3pt;width:102.6pt;height:45.6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" fillcolor="#3a8ea9 [2407]" strokecolor="#012639 [1604]" strokeweight="2pt">
                <v:textbox inset=",0,,0">
                  <w:txbxContent>
                    <w:p w14:paraId="54359CC5" w14:textId="378CFC8F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libc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3B7A7F" wp14:editId="2EBAE635">
                <wp:simplePos x="0" y="0"/>
                <wp:positionH relativeFrom="column">
                  <wp:posOffset>1326515</wp:posOffset>
                </wp:positionH>
                <wp:positionV relativeFrom="paragraph">
                  <wp:posOffset>318135</wp:posOffset>
                </wp:positionV>
                <wp:extent cx="1303020" cy="579120"/>
                <wp:effectExtent l="0" t="0" r="11430" b="11430"/>
                <wp:wrapNone/>
                <wp:docPr id="60" name="사각형: 둥근 모서리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891DD" w14:textId="05DAC19F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B7A7F" id="사각형: 둥근 모서리 60" o:spid="_x0000_s1054" style="position:absolute;margin-left:104.45pt;margin-top:25.05pt;width:102.6pt;height:45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" fillcolor="#3a8ea9 [2407]" strokecolor="#012639 [1604]" strokeweight="2pt">
                <v:textbox inset=",0,,0">
                  <w:txbxContent>
                    <w:p w14:paraId="1B0891DD" w14:textId="05DAC19F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SSL</w:t>
                      </w:r>
                    </w:p>
                  </w:txbxContent>
                </v:textbox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69B0A9" wp14:editId="531E466F">
                <wp:simplePos x="0" y="0"/>
                <wp:positionH relativeFrom="column">
                  <wp:posOffset>-176861</wp:posOffset>
                </wp:positionH>
                <wp:positionV relativeFrom="paragraph">
                  <wp:posOffset>317335</wp:posOffset>
                </wp:positionV>
                <wp:extent cx="1303020" cy="579120"/>
                <wp:effectExtent l="0" t="0" r="11430" b="11430"/>
                <wp:wrapNone/>
                <wp:docPr id="61" name="사각형: 둥근 모서리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C005" w14:textId="12ECBCA1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69B0A9" id="사각형: 둥근 모서리 61" o:spid="_x0000_s1055" style="position:absolute;margin-left:-13.95pt;margin-top:25pt;width:102.6pt;height:45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07D1C005" w14:textId="12ECBCA1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SGL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CE5E42" w14:textId="10C5EEE2" w:rsidR="00644791" w:rsidRPr="002F7D6F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41EF555B" w14:textId="256A6A0F" w:rsidR="00644791" w:rsidRPr="002F7D6F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41884D42" w14:textId="2E8E8A3B" w:rsidR="00644791" w:rsidRPr="002F7D6F" w:rsidRDefault="00656C00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075E8C" wp14:editId="4B80FF98">
                <wp:simplePos x="0" y="0"/>
                <wp:positionH relativeFrom="page">
                  <wp:align>center</wp:align>
                </wp:positionH>
                <wp:positionV relativeFrom="paragraph">
                  <wp:posOffset>195525</wp:posOffset>
                </wp:positionV>
                <wp:extent cx="7147560" cy="1059180"/>
                <wp:effectExtent l="0" t="0" r="15240" b="26670"/>
                <wp:wrapNone/>
                <wp:docPr id="75" name="사각형: 둥근 모서리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1059180"/>
                        </a:xfrm>
                        <a:prstGeom prst="roundRect">
                          <a:avLst>
                            <a:gd name="adj" fmla="val 9613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73B09" w14:textId="4DDACE61" w:rsidR="00E37581" w:rsidRDefault="00E37581" w:rsidP="006C3EEA">
                            <w:pPr>
                              <w:spacing w:line="180" w:lineRule="auto"/>
                              <w:jc w:val="center"/>
                            </w:pPr>
                            <w:proofErr w:type="spellStart"/>
                            <w:r>
                              <w:t>HardWare</w:t>
                            </w:r>
                            <w:proofErr w:type="spellEnd"/>
                            <w:r>
                              <w:t xml:space="preserve"> Abstraction Layer (HAL)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75E8C" id="사각형: 둥근 모서리 75" o:spid="_x0000_s1056" style="position:absolute;margin-left:0;margin-top:15.4pt;width:562.8pt;height:83.4pt;z-index:251720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62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" fillcolor="#c1e0e9 [1303]" strokecolor="#012639 [1604]" strokeweight="2pt">
                <v:textbox inset=",0">
                  <w:txbxContent>
                    <w:p w14:paraId="32773B09" w14:textId="4DDACE61" w:rsidR="00E37581" w:rsidRDefault="00E37581" w:rsidP="006C3EEA">
                      <w:pPr>
                        <w:spacing w:line="180" w:lineRule="auto"/>
                        <w:jc w:val="center"/>
                      </w:pPr>
                      <w:proofErr w:type="spellStart"/>
                      <w:r>
                        <w:t>HardWare</w:t>
                      </w:r>
                      <w:proofErr w:type="spellEnd"/>
                      <w:r>
                        <w:t xml:space="preserve"> Abstraction Layer (HAL)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C3EEA"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28B530" wp14:editId="2EDA39F2">
                <wp:simplePos x="0" y="0"/>
                <wp:positionH relativeFrom="column">
                  <wp:posOffset>3926205</wp:posOffset>
                </wp:positionH>
                <wp:positionV relativeFrom="paragraph">
                  <wp:posOffset>585470</wp:posOffset>
                </wp:positionV>
                <wp:extent cx="1478280" cy="579120"/>
                <wp:effectExtent l="0" t="0" r="26670" b="11430"/>
                <wp:wrapNone/>
                <wp:docPr id="80" name="사각형: 둥근 모서리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BBEBC" w14:textId="6432CF0A" w:rsidR="00E37581" w:rsidRPr="002C797B" w:rsidRDefault="00E37581" w:rsidP="006C3EEA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8B530" id="사각형: 둥근 모서리 80" o:spid="_x0000_s1057" style="position:absolute;margin-left:309.15pt;margin-top:46.1pt;width:116.4pt;height:45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204BBEBC" w14:textId="6432CF0A" w:rsidR="00E37581" w:rsidRPr="002C797B" w:rsidRDefault="00E37581" w:rsidP="006C3EEA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Sensors</w:t>
                      </w:r>
                    </w:p>
                  </w:txbxContent>
                </v:textbox>
              </v:roundrect>
            </w:pict>
          </mc:Fallback>
        </mc:AlternateContent>
      </w:r>
      <w:r w:rsidR="006C3EEA"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EA182E" wp14:editId="04EDB695">
                <wp:simplePos x="0" y="0"/>
                <wp:positionH relativeFrom="page">
                  <wp:posOffset>3011805</wp:posOffset>
                </wp:positionH>
                <wp:positionV relativeFrom="paragraph">
                  <wp:posOffset>589915</wp:posOffset>
                </wp:positionV>
                <wp:extent cx="1303020" cy="579120"/>
                <wp:effectExtent l="0" t="0" r="11430" b="11430"/>
                <wp:wrapNone/>
                <wp:docPr id="78" name="사각형: 둥근 모서리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BE084" w14:textId="70A8BA10" w:rsidR="00E37581" w:rsidRPr="002C797B" w:rsidRDefault="00E37581" w:rsidP="006C3EEA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A182E" id="사각형: 둥근 모서리 78" o:spid="_x0000_s1058" style="position:absolute;margin-left:237.15pt;margin-top:46.45pt;width:102.6pt;height:45.6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" fillcolor="#3a8ea9 [2407]" strokecolor="#012639 [1604]" strokeweight="2pt">
                <v:textbox inset=",0,,0">
                  <w:txbxContent>
                    <w:p w14:paraId="287BE084" w14:textId="70A8BA10" w:rsidR="00E37581" w:rsidRPr="002C797B" w:rsidRDefault="00E37581" w:rsidP="006C3EEA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Camera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C3EEA"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1443CB" wp14:editId="2E82386A">
                <wp:simplePos x="0" y="0"/>
                <wp:positionH relativeFrom="column">
                  <wp:posOffset>1191260</wp:posOffset>
                </wp:positionH>
                <wp:positionV relativeFrom="paragraph">
                  <wp:posOffset>589280</wp:posOffset>
                </wp:positionV>
                <wp:extent cx="1303020" cy="579120"/>
                <wp:effectExtent l="0" t="0" r="11430" b="11430"/>
                <wp:wrapNone/>
                <wp:docPr id="77" name="사각형: 둥근 모서리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D6B1F" w14:textId="7AEC31A3" w:rsidR="00E37581" w:rsidRPr="002C797B" w:rsidRDefault="00E37581" w:rsidP="00E81DCD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443CB" id="사각형: 둥근 모서리 77" o:spid="_x0000_s1059" style="position:absolute;margin-left:93.8pt;margin-top:46.4pt;width:102.6pt;height:4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" fillcolor="#3a8ea9 [2407]" strokecolor="#012639 [1604]" strokeweight="2pt">
                <v:textbox inset=",0,,0">
                  <w:txbxContent>
                    <w:p w14:paraId="74CD6B1F" w14:textId="7AEC31A3" w:rsidR="00E37581" w:rsidRPr="002C797B" w:rsidRDefault="00E37581" w:rsidP="00E81DCD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Bluetooth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2146B7" w14:textId="22E8760C" w:rsidR="00644791" w:rsidRPr="002F7D6F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3A471B" wp14:editId="54BAFC85">
                <wp:simplePos x="0" y="0"/>
                <wp:positionH relativeFrom="column">
                  <wp:posOffset>-176530</wp:posOffset>
                </wp:positionH>
                <wp:positionV relativeFrom="paragraph">
                  <wp:posOffset>231775</wp:posOffset>
                </wp:positionV>
                <wp:extent cx="1303020" cy="579120"/>
                <wp:effectExtent l="0" t="0" r="11430" b="11430"/>
                <wp:wrapNone/>
                <wp:docPr id="76" name="사각형: 둥근 모서리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2AF78" w14:textId="302C2E06" w:rsidR="00E37581" w:rsidRPr="002C797B" w:rsidRDefault="00E37581" w:rsidP="006C3EEA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A471B" id="사각형: 둥근 모서리 76" o:spid="_x0000_s1060" style="position:absolute;margin-left:-13.9pt;margin-top:18.25pt;width:102.6pt;height:45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" fillcolor="#3a8ea9 [2407]" strokecolor="#012639 [1604]" strokeweight="2pt">
                <v:textbox inset=",0,,0">
                  <w:txbxContent>
                    <w:p w14:paraId="6402AF78" w14:textId="302C2E06" w:rsidR="00E37581" w:rsidRPr="002C797B" w:rsidRDefault="00E37581" w:rsidP="006C3EEA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Audio</w:t>
                      </w:r>
                    </w:p>
                  </w:txbxContent>
                </v:textbox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F5662A" wp14:editId="24765522">
                <wp:simplePos x="0" y="0"/>
                <wp:positionH relativeFrom="column">
                  <wp:posOffset>5464810</wp:posOffset>
                </wp:positionH>
                <wp:positionV relativeFrom="paragraph">
                  <wp:posOffset>236220</wp:posOffset>
                </wp:positionV>
                <wp:extent cx="1303020" cy="579120"/>
                <wp:effectExtent l="0" t="0" r="11430" b="11430"/>
                <wp:wrapNone/>
                <wp:docPr id="79" name="사각형: 둥근 모서리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A7BEE" w14:textId="6E7C0195" w:rsidR="00E37581" w:rsidRPr="002C797B" w:rsidRDefault="00E37581" w:rsidP="006C3EEA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5662A" id="사각형: 둥근 모서리 79" o:spid="_x0000_s1061" style="position:absolute;margin-left:430.3pt;margin-top:18.6pt;width:102.6pt;height:4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" fillcolor="#3a8ea9 [2407]" strokecolor="#012639 [1604]" strokeweight="2pt">
                <v:textbox inset=",0,,0">
                  <w:txbxContent>
                    <w:p w14:paraId="48DA7BEE" w14:textId="6E7C0195" w:rsidR="00E37581" w:rsidRPr="002C797B" w:rsidRDefault="00E37581" w:rsidP="006C3EEA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etc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5E12B7D" w14:textId="0DF98762" w:rsidR="00644791" w:rsidRPr="002F7D6F" w:rsidRDefault="00644791" w:rsidP="00656C00">
      <w:pPr>
        <w:wordWrap w:val="0"/>
        <w:autoSpaceDE w:val="0"/>
        <w:autoSpaceDN w:val="0"/>
        <w:rPr>
          <w:rFonts w:hint="eastAsia"/>
          <w:b w:val="0"/>
          <w:bCs/>
          <w:color w:val="0F0D29" w:themeColor="text1"/>
        </w:rPr>
      </w:pPr>
    </w:p>
    <w:p w14:paraId="3517AE58" w14:textId="346A1A43" w:rsidR="00644791" w:rsidRPr="002F7D6F" w:rsidRDefault="00656C00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20C69" wp14:editId="6AACB285">
                <wp:simplePos x="0" y="0"/>
                <wp:positionH relativeFrom="page">
                  <wp:align>center</wp:align>
                </wp:positionH>
                <wp:positionV relativeFrom="paragraph">
                  <wp:posOffset>398670</wp:posOffset>
                </wp:positionV>
                <wp:extent cx="7147560" cy="1653540"/>
                <wp:effectExtent l="0" t="0" r="15240" b="22860"/>
                <wp:wrapNone/>
                <wp:docPr id="64" name="사각형: 둥근 모서리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1653540"/>
                        </a:xfrm>
                        <a:prstGeom prst="roundRect">
                          <a:avLst>
                            <a:gd name="adj" fmla="val 9613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7138B" w14:textId="27C5F3BF" w:rsidR="00E37581" w:rsidRDefault="00E37581" w:rsidP="006C3EEA">
                            <w:pPr>
                              <w:spacing w:line="180" w:lineRule="auto"/>
                              <w:jc w:val="center"/>
                            </w:pPr>
                            <w:r>
                              <w:t>Linux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20C69" id="사각형: 둥근 모서리 64" o:spid="_x0000_s1062" style="position:absolute;margin-left:0;margin-top:31.4pt;width:562.8pt;height:130.2pt;z-index:2517084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62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" fillcolor="#c1e0e9 [1303]" strokecolor="#012639 [1604]" strokeweight="2pt">
                <v:textbox inset=",0">
                  <w:txbxContent>
                    <w:p w14:paraId="58A7138B" w14:textId="27C5F3BF" w:rsidR="00E37581" w:rsidRDefault="00E37581" w:rsidP="006C3EEA">
                      <w:pPr>
                        <w:spacing w:line="180" w:lineRule="auto"/>
                        <w:jc w:val="center"/>
                      </w:pPr>
                      <w:r>
                        <w:t>Linux Kernel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B4DFC"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D1A400" wp14:editId="7E4988DB">
                <wp:simplePos x="0" y="0"/>
                <wp:positionH relativeFrom="column">
                  <wp:posOffset>3982085</wp:posOffset>
                </wp:positionH>
                <wp:positionV relativeFrom="paragraph">
                  <wp:posOffset>1421765</wp:posOffset>
                </wp:positionV>
                <wp:extent cx="1455420" cy="579120"/>
                <wp:effectExtent l="0" t="0" r="11430" b="11430"/>
                <wp:wrapNone/>
                <wp:docPr id="74" name="사각형: 둥근 모서리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58D6" w14:textId="1DA0132A" w:rsidR="00E37581" w:rsidRDefault="00E37581" w:rsidP="00644791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Power</w:t>
                            </w:r>
                          </w:p>
                          <w:p w14:paraId="210BF40C" w14:textId="6D2D8A92" w:rsidR="00E37581" w:rsidRPr="002C797B" w:rsidRDefault="00E37581" w:rsidP="00644791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1A400" id="사각형: 둥근 모서리 74" o:spid="_x0000_s1063" style="position:absolute;margin-left:313.55pt;margin-top:111.95pt;width:114.6pt;height:4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" fillcolor="#3a8ea9 [2407]" strokecolor="#012639 [1604]" strokeweight="2pt">
                <v:textbox inset=",0,,0">
                  <w:txbxContent>
                    <w:p w14:paraId="029A58D6" w14:textId="1DA0132A" w:rsidR="00E37581" w:rsidRDefault="00E37581" w:rsidP="00644791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Power</w:t>
                      </w:r>
                    </w:p>
                    <w:p w14:paraId="210BF40C" w14:textId="6D2D8A92" w:rsidR="00E37581" w:rsidRPr="002C797B" w:rsidRDefault="00E37581" w:rsidP="00644791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FB4DFC"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CD6D44" wp14:editId="66143304">
                <wp:simplePos x="0" y="0"/>
                <wp:positionH relativeFrom="column">
                  <wp:posOffset>3964305</wp:posOffset>
                </wp:positionH>
                <wp:positionV relativeFrom="paragraph">
                  <wp:posOffset>767080</wp:posOffset>
                </wp:positionV>
                <wp:extent cx="1478280" cy="579120"/>
                <wp:effectExtent l="0" t="0" r="26670" b="11430"/>
                <wp:wrapNone/>
                <wp:docPr id="69" name="사각형: 둥근 모서리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9DBC5" w14:textId="41C9F5ED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Flash Memory</w:t>
                            </w:r>
                          </w:p>
                          <w:p w14:paraId="7BEC4D07" w14:textId="03FCC024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D6D44" id="사각형: 둥근 모서리 69" o:spid="_x0000_s1064" style="position:absolute;margin-left:312.15pt;margin-top:60.4pt;width:116.4pt;height:4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" fillcolor="#3a8ea9 [2407]" strokecolor="#012639 [1604]" strokeweight="2pt">
                <v:textbox inset=",0,,0">
                  <w:txbxContent>
                    <w:p w14:paraId="2B99DBC5" w14:textId="41C9F5ED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Flash Memory</w:t>
                      </w:r>
                    </w:p>
                    <w:p w14:paraId="7BEC4D07" w14:textId="03FCC024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  <w:r w:rsidR="00FB4DFC"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745E64" wp14:editId="2FF60B3A">
                <wp:simplePos x="0" y="0"/>
                <wp:positionH relativeFrom="column">
                  <wp:posOffset>1209040</wp:posOffset>
                </wp:positionH>
                <wp:positionV relativeFrom="paragraph">
                  <wp:posOffset>770890</wp:posOffset>
                </wp:positionV>
                <wp:extent cx="1303020" cy="579120"/>
                <wp:effectExtent l="0" t="0" r="11430" b="11430"/>
                <wp:wrapNone/>
                <wp:docPr id="66" name="사각형: 둥근 모서리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8C3F5" w14:textId="2CDE9531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Camera</w:t>
                            </w:r>
                          </w:p>
                          <w:p w14:paraId="720E4C0B" w14:textId="4FB4DB47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45E64" id="사각형: 둥근 모서리 66" o:spid="_x0000_s1065" style="position:absolute;margin-left:95.2pt;margin-top:60.7pt;width:102.6pt;height:4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" fillcolor="#3a8ea9 [2407]" strokecolor="#012639 [1604]" strokeweight="2pt">
                <v:textbox inset=",0,,0">
                  <w:txbxContent>
                    <w:p w14:paraId="0018C3F5" w14:textId="2CDE9531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Camera</w:t>
                      </w:r>
                    </w:p>
                    <w:p w14:paraId="720E4C0B" w14:textId="4FB4DB47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  <w:r w:rsidR="00FB4DFC"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FA9A5D" wp14:editId="0D1983B2">
                <wp:simplePos x="0" y="0"/>
                <wp:positionH relativeFrom="page">
                  <wp:posOffset>3039745</wp:posOffset>
                </wp:positionH>
                <wp:positionV relativeFrom="paragraph">
                  <wp:posOffset>771525</wp:posOffset>
                </wp:positionV>
                <wp:extent cx="1303020" cy="579120"/>
                <wp:effectExtent l="0" t="0" r="11430" b="11430"/>
                <wp:wrapNone/>
                <wp:docPr id="67" name="사각형: 둥근 모서리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25B42" w14:textId="50CDBB9F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Bluetooth</w:t>
                            </w:r>
                          </w:p>
                          <w:p w14:paraId="7FA39ACD" w14:textId="295C1E51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A9A5D" id="사각형: 둥근 모서리 67" o:spid="_x0000_s1066" style="position:absolute;margin-left:239.35pt;margin-top:60.75pt;width:102.6pt;height:45.6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" fillcolor="#3a8ea9 [2407]" strokecolor="#012639 [1604]" strokeweight="2pt">
                <v:textbox inset=",0,,0">
                  <w:txbxContent>
                    <w:p w14:paraId="06425B42" w14:textId="50CDBB9F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Bluetooth</w:t>
                      </w:r>
                    </w:p>
                    <w:p w14:paraId="7FA39ACD" w14:textId="295C1E51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B4DFC"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A63FA3" wp14:editId="26DDEC0D">
                <wp:simplePos x="0" y="0"/>
                <wp:positionH relativeFrom="column">
                  <wp:posOffset>1204595</wp:posOffset>
                </wp:positionH>
                <wp:positionV relativeFrom="paragraph">
                  <wp:posOffset>1422400</wp:posOffset>
                </wp:positionV>
                <wp:extent cx="1303020" cy="579120"/>
                <wp:effectExtent l="0" t="0" r="11430" b="11430"/>
                <wp:wrapNone/>
                <wp:docPr id="71" name="사각형: 둥근 모서리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F6B41" w14:textId="6D9D6CD1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Keypad</w:t>
                            </w:r>
                          </w:p>
                          <w:p w14:paraId="4B6486A3" w14:textId="138FED02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63FA3" id="사각형: 둥근 모서리 71" o:spid="_x0000_s1067" style="position:absolute;margin-left:94.85pt;margin-top:112pt;width:102.6pt;height:45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" fillcolor="#3a8ea9 [2407]" strokecolor="#012639 [1604]" strokeweight="2pt">
                <v:textbox inset=",0,,0">
                  <w:txbxContent>
                    <w:p w14:paraId="172F6B41" w14:textId="6D9D6CD1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Keypad</w:t>
                      </w:r>
                    </w:p>
                    <w:p w14:paraId="4B6486A3" w14:textId="138FED02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  <w:r w:rsidR="00FB4DFC"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591F4E" wp14:editId="2AB584E4">
                <wp:simplePos x="0" y="0"/>
                <wp:positionH relativeFrom="page">
                  <wp:posOffset>3046730</wp:posOffset>
                </wp:positionH>
                <wp:positionV relativeFrom="paragraph">
                  <wp:posOffset>1423035</wp:posOffset>
                </wp:positionV>
                <wp:extent cx="1303020" cy="579120"/>
                <wp:effectExtent l="0" t="0" r="11430" b="11430"/>
                <wp:wrapNone/>
                <wp:docPr id="72" name="사각형: 둥근 모서리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5CBD6" w14:textId="0FAB8953" w:rsidR="00E37581" w:rsidRDefault="00E37581" w:rsidP="00644791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WiFi</w:t>
                            </w:r>
                            <w:proofErr w:type="spellEnd"/>
                          </w:p>
                          <w:p w14:paraId="42BFE209" w14:textId="540DEB78" w:rsidR="00E37581" w:rsidRPr="002C797B" w:rsidRDefault="00E37581" w:rsidP="00644791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91F4E" id="사각형: 둥근 모서리 72" o:spid="_x0000_s1068" style="position:absolute;margin-left:239.9pt;margin-top:112.05pt;width:102.6pt;height:45.6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" fillcolor="#3a8ea9 [2407]" strokecolor="#012639 [1604]" strokeweight="2pt">
                <v:textbox inset=",0,,0">
                  <w:txbxContent>
                    <w:p w14:paraId="0FE5CBD6" w14:textId="0FAB8953" w:rsidR="00E37581" w:rsidRDefault="00E37581" w:rsidP="00644791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WiFi</w:t>
                      </w:r>
                      <w:proofErr w:type="spellEnd"/>
                    </w:p>
                    <w:p w14:paraId="42BFE209" w14:textId="540DEB78" w:rsidR="00E37581" w:rsidRPr="002C797B" w:rsidRDefault="00E37581" w:rsidP="00644791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Driver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4EFECE9E" w14:textId="28873771" w:rsidR="00644791" w:rsidRPr="002F7D6F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3D3C7449" w14:textId="657E45B1" w:rsidR="00644791" w:rsidRPr="002F7D6F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096CEC" wp14:editId="10B7F453">
                <wp:simplePos x="0" y="0"/>
                <wp:positionH relativeFrom="column">
                  <wp:posOffset>5513070</wp:posOffset>
                </wp:positionH>
                <wp:positionV relativeFrom="paragraph">
                  <wp:posOffset>64135</wp:posOffset>
                </wp:positionV>
                <wp:extent cx="1303020" cy="579120"/>
                <wp:effectExtent l="0" t="0" r="11430" b="11430"/>
                <wp:wrapNone/>
                <wp:docPr id="68" name="사각형: 둥근 모서리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D9E7A" w14:textId="4065C7C8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Binder (IPC)</w:t>
                            </w:r>
                          </w:p>
                          <w:p w14:paraId="1BAE29A3" w14:textId="0650870D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96CEC" id="사각형: 둥근 모서리 68" o:spid="_x0000_s1069" style="position:absolute;margin-left:434.1pt;margin-top:5.05pt;width:102.6pt;height:45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" fillcolor="#3a8ea9 [2407]" strokecolor="#012639 [1604]" strokeweight="2pt">
                <v:textbox inset=",0,,0">
                  <w:txbxContent>
                    <w:p w14:paraId="69DD9E7A" w14:textId="4065C7C8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Binder (IPC)</w:t>
                      </w:r>
                    </w:p>
                    <w:p w14:paraId="1BAE29A3" w14:textId="0650870D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DF5B2E" wp14:editId="7C24D14A">
                <wp:simplePos x="0" y="0"/>
                <wp:positionH relativeFrom="column">
                  <wp:posOffset>-168910</wp:posOffset>
                </wp:positionH>
                <wp:positionV relativeFrom="paragraph">
                  <wp:posOffset>60325</wp:posOffset>
                </wp:positionV>
                <wp:extent cx="1303020" cy="579120"/>
                <wp:effectExtent l="0" t="0" r="11430" b="11430"/>
                <wp:wrapNone/>
                <wp:docPr id="65" name="사각형: 둥근 모서리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94C17" w14:textId="0F5DB703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Display</w:t>
                            </w:r>
                          </w:p>
                          <w:p w14:paraId="1942B13A" w14:textId="3EE07FB0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F5B2E" id="사각형: 둥근 모서리 65" o:spid="_x0000_s1070" style="position:absolute;margin-left:-13.3pt;margin-top:4.75pt;width:102.6pt;height:4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" fillcolor="#3a8ea9 [2407]" strokecolor="#012639 [1604]" strokeweight="2pt">
                <v:textbox inset=",0,,0">
                  <w:txbxContent>
                    <w:p w14:paraId="18394C17" w14:textId="0F5DB703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Display</w:t>
                      </w:r>
                    </w:p>
                    <w:p w14:paraId="1942B13A" w14:textId="3EE07FB0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B754B6" w14:textId="05020516" w:rsidR="00656C00" w:rsidRPr="002F7D6F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6F60CB" wp14:editId="2B7E0C7B">
                <wp:simplePos x="0" y="0"/>
                <wp:positionH relativeFrom="column">
                  <wp:posOffset>-168882</wp:posOffset>
                </wp:positionH>
                <wp:positionV relativeFrom="paragraph">
                  <wp:posOffset>358775</wp:posOffset>
                </wp:positionV>
                <wp:extent cx="1303020" cy="579120"/>
                <wp:effectExtent l="0" t="0" r="11430" b="11430"/>
                <wp:wrapNone/>
                <wp:docPr id="70" name="사각형: 둥근 모서리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A9F59" w14:textId="54113C89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USB</w:t>
                            </w:r>
                          </w:p>
                          <w:p w14:paraId="344C2FEF" w14:textId="15E18145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F60CB" id="사각형: 둥근 모서리 70" o:spid="_x0000_s1071" style="position:absolute;margin-left:-13.3pt;margin-top:28.25pt;width:102.6pt;height:45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6ECA9F59" w14:textId="54113C89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USB</w:t>
                      </w:r>
                    </w:p>
                    <w:p w14:paraId="344C2FEF" w14:textId="15E18145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B6ABDA" w14:textId="6F40E6AF" w:rsidR="00656C00" w:rsidRPr="002F7D6F" w:rsidRDefault="00A02DEA" w:rsidP="00656C00">
      <w:pPr>
        <w:wordWrap w:val="0"/>
        <w:autoSpaceDE w:val="0"/>
        <w:autoSpaceDN w:val="0"/>
        <w:rPr>
          <w:rFonts w:hint="eastAsia"/>
          <w:b w:val="0"/>
          <w:bCs/>
          <w:color w:val="0F0D29" w:themeColor="text1"/>
        </w:rPr>
      </w:pPr>
      <w:r w:rsidRPr="002F7D6F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07930A" wp14:editId="1DB18342">
                <wp:simplePos x="0" y="0"/>
                <wp:positionH relativeFrom="column">
                  <wp:posOffset>5520055</wp:posOffset>
                </wp:positionH>
                <wp:positionV relativeFrom="paragraph">
                  <wp:posOffset>8255</wp:posOffset>
                </wp:positionV>
                <wp:extent cx="1303020" cy="579120"/>
                <wp:effectExtent l="0" t="0" r="11430" b="11430"/>
                <wp:wrapNone/>
                <wp:docPr id="73" name="사각형: 둥근 모서리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3997D" w14:textId="2B84D11F" w:rsidR="00E37581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Audio</w:t>
                            </w:r>
                          </w:p>
                          <w:p w14:paraId="21575866" w14:textId="5232BF3E" w:rsidR="00E37581" w:rsidRPr="002C797B" w:rsidRDefault="00E37581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7930A" id="사각형: 둥근 모서리 73" o:spid="_x0000_s1072" style="position:absolute;margin-left:434.65pt;margin-top:.65pt;width:102.6pt;height:4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" fillcolor="#3a8ea9 [2407]" strokecolor="#012639 [1604]" strokeweight="2pt">
                <v:textbox inset=",0,,0">
                  <w:txbxContent>
                    <w:p w14:paraId="1DA3997D" w14:textId="2B84D11F" w:rsidR="00E37581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Audio</w:t>
                      </w:r>
                    </w:p>
                    <w:p w14:paraId="21575866" w14:textId="5232BF3E" w:rsidR="00E37581" w:rsidRPr="002C797B" w:rsidRDefault="00E37581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F6EC15" w14:textId="5D74E906" w:rsidR="00644791" w:rsidRPr="002F7D6F" w:rsidRDefault="00FB4DFC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lastRenderedPageBreak/>
        <w:t xml:space="preserve">해당 다이어그램은 </w:t>
      </w:r>
      <w:hyperlink r:id="rId15" w:history="1">
        <w:r w:rsidRPr="002F7D6F">
          <w:rPr>
            <w:rStyle w:val="afffff"/>
            <w:b w:val="0"/>
            <w:bCs/>
            <w:color w:val="0F0D29" w:themeColor="text1"/>
            <w:sz w:val="20"/>
            <w:szCs w:val="16"/>
          </w:rPr>
          <w:t>https://developer.android.com/guide/platform</w:t>
        </w:r>
      </w:hyperlink>
      <w:r w:rsidRPr="002F7D6F">
        <w:rPr>
          <w:b w:val="0"/>
          <w:bCs/>
          <w:color w:val="0F0D29" w:themeColor="text1"/>
          <w:sz w:val="20"/>
          <w:szCs w:val="16"/>
        </w:rPr>
        <w:t>(</w:t>
      </w:r>
      <w:r w:rsidRPr="002F7D6F">
        <w:rPr>
          <w:rFonts w:hint="eastAsia"/>
          <w:b w:val="0"/>
          <w:bCs/>
          <w:color w:val="0F0D29" w:themeColor="text1"/>
          <w:sz w:val="20"/>
          <w:szCs w:val="16"/>
        </w:rPr>
        <w:t xml:space="preserve">안드로이드 공식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홈페이지)를 참조하였다.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644791" w:rsidRPr="002F7D6F">
        <w:rPr>
          <w:rFonts w:hint="eastAsia"/>
          <w:b w:val="0"/>
          <w:bCs/>
          <w:color w:val="0F0D29" w:themeColor="text1"/>
          <w:sz w:val="20"/>
          <w:szCs w:val="20"/>
        </w:rPr>
        <w:t>이를 보면 리눅스</w:t>
      </w:r>
      <w:r w:rsidR="00644791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644791" w:rsidRPr="002F7D6F">
        <w:rPr>
          <w:rFonts w:hint="eastAsia"/>
          <w:b w:val="0"/>
          <w:bCs/>
          <w:color w:val="0F0D29" w:themeColor="text1"/>
          <w:sz w:val="20"/>
          <w:szCs w:val="20"/>
        </w:rPr>
        <w:t>커널 계층,</w:t>
      </w:r>
      <w:r w:rsidR="00644791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644791" w:rsidRPr="002F7D6F">
        <w:rPr>
          <w:rFonts w:hint="eastAsia"/>
          <w:b w:val="0"/>
          <w:bCs/>
          <w:color w:val="0F0D29" w:themeColor="text1"/>
          <w:sz w:val="20"/>
          <w:szCs w:val="20"/>
        </w:rPr>
        <w:t>네이티브 라이브러리 계층</w:t>
      </w:r>
      <w:r w:rsidR="00644791" w:rsidRPr="002F7D6F">
        <w:rPr>
          <w:b w:val="0"/>
          <w:bCs/>
          <w:color w:val="0F0D29" w:themeColor="text1"/>
          <w:sz w:val="20"/>
          <w:szCs w:val="20"/>
        </w:rPr>
        <w:t xml:space="preserve">, </w:t>
      </w:r>
      <w:r w:rsidR="00644791" w:rsidRPr="002F7D6F">
        <w:rPr>
          <w:rFonts w:hint="eastAsia"/>
          <w:b w:val="0"/>
          <w:bCs/>
          <w:color w:val="0F0D29" w:themeColor="text1"/>
          <w:sz w:val="20"/>
          <w:szCs w:val="20"/>
        </w:rPr>
        <w:t>안드로이드 런타임 계층.</w:t>
      </w:r>
      <w:r w:rsidR="00644791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644791" w:rsidRPr="002F7D6F">
        <w:rPr>
          <w:rFonts w:hint="eastAsia"/>
          <w:b w:val="0"/>
          <w:bCs/>
          <w:color w:val="0F0D29" w:themeColor="text1"/>
          <w:sz w:val="20"/>
          <w:szCs w:val="20"/>
        </w:rPr>
        <w:t>애플리케이션 프레임워크 계층</w:t>
      </w:r>
      <w:r w:rsidR="00644791" w:rsidRPr="002F7D6F">
        <w:rPr>
          <w:b w:val="0"/>
          <w:bCs/>
          <w:color w:val="0F0D29" w:themeColor="text1"/>
          <w:sz w:val="20"/>
          <w:szCs w:val="20"/>
        </w:rPr>
        <w:t xml:space="preserve">, </w:t>
      </w:r>
      <w:r w:rsidR="00644791" w:rsidRPr="002F7D6F">
        <w:rPr>
          <w:rFonts w:hint="eastAsia"/>
          <w:b w:val="0"/>
          <w:bCs/>
          <w:color w:val="0F0D29" w:themeColor="text1"/>
          <w:sz w:val="20"/>
          <w:szCs w:val="20"/>
        </w:rPr>
        <w:t>애플리케이션 계층</w:t>
      </w:r>
      <w:r w:rsidR="00340A0F" w:rsidRPr="002F7D6F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64479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존재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20"/>
        </w:rPr>
        <w:t>한</w:t>
      </w:r>
      <w:r w:rsidR="00343030" w:rsidRPr="002F7D6F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</w:p>
    <w:sdt>
      <w:sdtPr>
        <w:rPr>
          <w:rFonts w:hint="eastAsia"/>
          <w:color w:val="0F0D29" w:themeColor="text1"/>
          <w:sz w:val="20"/>
          <w:szCs w:val="20"/>
        </w:rPr>
        <w:id w:val="426230963"/>
        <w:placeholder>
          <w:docPart w:val="6189703A3249411C9DEB8650C1DD4C6A"/>
        </w:placeholder>
        <w15:appearance w15:val="hidden"/>
      </w:sdtPr>
      <w:sdtEndPr>
        <w:rPr>
          <w:sz w:val="28"/>
          <w:szCs w:val="28"/>
        </w:rPr>
      </w:sdtEndPr>
      <w:sdtContent>
        <w:p w14:paraId="3765261C" w14:textId="55397A43" w:rsidR="00644791" w:rsidRPr="002F7D6F" w:rsidRDefault="00644791" w:rsidP="00656C00">
          <w:pPr>
            <w:pStyle w:val="21"/>
            <w:wordWrap w:val="0"/>
            <w:autoSpaceDE w:val="0"/>
            <w:autoSpaceDN w:val="0"/>
            <w:rPr>
              <w:rFonts w:cstheme="minorBidi"/>
              <w:b/>
              <w:color w:val="0F0D29" w:themeColor="text1"/>
              <w:sz w:val="28"/>
              <w:szCs w:val="28"/>
            </w:rPr>
          </w:pPr>
          <w:r w:rsidRPr="002F7D6F">
            <w:rPr>
              <w:rFonts w:hint="eastAsia"/>
              <w:color w:val="0F0D29" w:themeColor="text1"/>
              <w:sz w:val="28"/>
              <w:szCs w:val="28"/>
            </w:rPr>
            <w:t>커널</w:t>
          </w:r>
          <w:r w:rsidR="002F7D6F" w:rsidRPr="002F7D6F">
            <w:rPr>
              <w:rFonts w:hint="eastAsia"/>
              <w:color w:val="0F0D29" w:themeColor="text1"/>
              <w:sz w:val="28"/>
              <w:szCs w:val="28"/>
            </w:rPr>
            <w:t xml:space="preserve"> </w:t>
          </w:r>
          <w:r w:rsidRPr="002F7D6F">
            <w:rPr>
              <w:rFonts w:hint="eastAsia"/>
              <w:color w:val="0F0D29" w:themeColor="text1"/>
              <w:sz w:val="28"/>
              <w:szCs w:val="28"/>
            </w:rPr>
            <w:t>계층</w:t>
          </w:r>
        </w:p>
      </w:sdtContent>
    </w:sdt>
    <w:p w14:paraId="372A5B5F" w14:textId="437612E1" w:rsidR="00E66363" w:rsidRPr="002F7D6F" w:rsidRDefault="00A02DEA" w:rsidP="00656C00">
      <w:pPr>
        <w:wordWrap w:val="0"/>
        <w:autoSpaceDE w:val="0"/>
        <w:autoSpaceDN w:val="0"/>
        <w:rPr>
          <w:rFonts w:hint="eastAsia"/>
          <w:b w:val="0"/>
          <w:bCs/>
          <w:color w:val="0F0D29" w:themeColor="text1"/>
          <w:sz w:val="20"/>
          <w:szCs w:val="20"/>
        </w:rPr>
      </w:pPr>
      <w:r w:rsidRPr="002F7D6F"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anchor distT="0" distB="0" distL="114300" distR="114300" simplePos="0" relativeHeight="251727872" behindDoc="0" locked="0" layoutInCell="1" allowOverlap="1" wp14:anchorId="7CE40D77" wp14:editId="263B0759">
            <wp:simplePos x="0" y="0"/>
            <wp:positionH relativeFrom="page">
              <wp:align>right</wp:align>
            </wp:positionH>
            <wp:positionV relativeFrom="paragraph">
              <wp:posOffset>4283876</wp:posOffset>
            </wp:positionV>
            <wp:extent cx="6901180" cy="3873942"/>
            <wp:effectExtent l="0" t="0" r="0" b="12700"/>
            <wp:wrapSquare wrapText="bothSides"/>
            <wp:docPr id="28" name="다이어그램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7D6F"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anchor distT="0" distB="0" distL="0" distR="0" simplePos="0" relativeHeight="251726848" behindDoc="1" locked="0" layoutInCell="1" allowOverlap="1" wp14:anchorId="6499FD29" wp14:editId="68A000A1">
            <wp:simplePos x="0" y="0"/>
            <wp:positionH relativeFrom="column">
              <wp:posOffset>-360073</wp:posOffset>
            </wp:positionH>
            <wp:positionV relativeFrom="paragraph">
              <wp:posOffset>575945</wp:posOffset>
            </wp:positionV>
            <wp:extent cx="3437890" cy="3065780"/>
            <wp:effectExtent l="0" t="57150" r="0" b="96520"/>
            <wp:wrapSquare wrapText="bothSides"/>
            <wp:docPr id="26" name="다이어그램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791" w:rsidRPr="002F7D6F">
        <w:rPr>
          <w:rFonts w:hint="eastAsia"/>
          <w:b w:val="0"/>
          <w:bCs/>
          <w:color w:val="0F0D29" w:themeColor="text1"/>
          <w:sz w:val="20"/>
          <w:szCs w:val="20"/>
        </w:rPr>
        <w:t>안드로이드의 최하위 계층에 위치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20"/>
        </w:rPr>
        <w:t>한</w:t>
      </w:r>
      <w:r w:rsidR="00343030" w:rsidRPr="002F7D6F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="00340A0F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. </w:t>
      </w:r>
      <w:r w:rsidR="00343030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이러한 커널은 리눅스 기반으로 </w:t>
      </w:r>
      <w:r w:rsidR="00340A0F" w:rsidRPr="002F7D6F">
        <w:rPr>
          <w:rFonts w:hint="eastAsia"/>
          <w:b w:val="0"/>
          <w:bCs/>
          <w:color w:val="0F0D29" w:themeColor="text1"/>
          <w:sz w:val="20"/>
          <w:szCs w:val="20"/>
        </w:rPr>
        <w:t>안드로이드 플랫폼의 기초</w:t>
      </w:r>
      <w:r w:rsidR="00343030" w:rsidRPr="002F7D6F">
        <w:rPr>
          <w:rFonts w:hint="eastAsia"/>
          <w:b w:val="0"/>
          <w:bCs/>
          <w:color w:val="0F0D29" w:themeColor="text1"/>
          <w:sz w:val="20"/>
          <w:szCs w:val="20"/>
        </w:rPr>
        <w:t>를 담당하고 있다고 할 수 있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="00343030" w:rsidRPr="002F7D6F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340A0F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>커널은 하드웨어와 소프트웨어를 연결해주는 역할을 수행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20"/>
        </w:rPr>
        <w:t>한다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340A0F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예를 들어 </w:t>
      </w:r>
      <w:r w:rsidR="00340A0F" w:rsidRPr="002F7D6F">
        <w:rPr>
          <w:b w:val="0"/>
          <w:bCs/>
          <w:color w:val="0F0D29" w:themeColor="text1"/>
          <w:sz w:val="20"/>
          <w:szCs w:val="20"/>
        </w:rPr>
        <w:t>Android Runtime</w:t>
      </w:r>
      <w:r w:rsidR="00343030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340A0F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계층의 </w:t>
      </w:r>
      <w:r w:rsidR="00340A0F" w:rsidRPr="002F7D6F">
        <w:rPr>
          <w:b w:val="0"/>
          <w:bCs/>
          <w:color w:val="0F0D29" w:themeColor="text1"/>
          <w:sz w:val="20"/>
          <w:szCs w:val="20"/>
        </w:rPr>
        <w:t>ART</w:t>
      </w:r>
      <w:r w:rsidR="00340A0F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는 </w:t>
      </w:r>
      <w:r w:rsidR="006F7D4C" w:rsidRPr="002F7D6F">
        <w:rPr>
          <w:rFonts w:hint="eastAsia"/>
          <w:b w:val="0"/>
          <w:bCs/>
          <w:color w:val="0F0D29" w:themeColor="text1"/>
          <w:sz w:val="20"/>
          <w:szCs w:val="20"/>
        </w:rPr>
        <w:t>하위수준의 메모리 관리</w:t>
      </w:r>
      <w:r w:rsidR="00791E3B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6F7D4C" w:rsidRPr="002F7D6F">
        <w:rPr>
          <w:rFonts w:hint="eastAsia"/>
          <w:b w:val="0"/>
          <w:bCs/>
          <w:color w:val="0F0D29" w:themeColor="text1"/>
          <w:sz w:val="20"/>
          <w:szCs w:val="20"/>
        </w:rPr>
        <w:t>등의 기본기능에 리눅스 커널을 사용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한</w:t>
      </w:r>
      <w:r w:rsidR="006F7D4C" w:rsidRPr="002F7D6F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6F7D4C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343030" w:rsidRPr="002F7D6F">
        <w:rPr>
          <w:rFonts w:hint="eastAsia"/>
          <w:b w:val="0"/>
          <w:bCs/>
          <w:color w:val="0F0D29" w:themeColor="text1"/>
          <w:sz w:val="20"/>
          <w:szCs w:val="20"/>
        </w:rPr>
        <w:t>이러한 특성에 따라 리눅스를 지원하는 다른 기기들 또한 안드로이드로 구동이 잠재적으로 가능하다고 할 수 있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="00343030" w:rsidRPr="002F7D6F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>하지만</w:t>
      </w:r>
      <w:r w:rsidR="00AD7040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리눅스에다가 디바이스 구동에 필요한 </w:t>
      </w:r>
      <w:proofErr w:type="gramStart"/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>몇가지</w:t>
      </w:r>
      <w:proofErr w:type="gramEnd"/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기능을 추가한 안드로이드는 리눅스와 약간씩 차이를 보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인다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>이러한 차이는</w:t>
      </w:r>
      <w:r w:rsidR="00AD7040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커널 계층의 </w:t>
      </w:r>
      <w:r w:rsidR="00AD7040" w:rsidRPr="002F7D6F">
        <w:rPr>
          <w:b w:val="0"/>
          <w:bCs/>
          <w:color w:val="0F0D29" w:themeColor="text1"/>
          <w:sz w:val="20"/>
          <w:szCs w:val="20"/>
        </w:rPr>
        <w:t>Power</w:t>
      </w:r>
      <w:r w:rsidR="00656C00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2F7D6F">
        <w:rPr>
          <w:b w:val="0"/>
          <w:bCs/>
          <w:color w:val="0F0D29" w:themeColor="text1"/>
          <w:sz w:val="20"/>
          <w:szCs w:val="20"/>
        </w:rPr>
        <w:t xml:space="preserve">Management, 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>B</w:t>
      </w:r>
      <w:r w:rsidR="00AD7040" w:rsidRPr="002F7D6F">
        <w:rPr>
          <w:b w:val="0"/>
          <w:bCs/>
          <w:color w:val="0F0D29" w:themeColor="text1"/>
          <w:sz w:val="20"/>
          <w:szCs w:val="20"/>
        </w:rPr>
        <w:t>inder Driver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>에서 나타</w:t>
      </w:r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>난다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2F7D6F">
        <w:rPr>
          <w:b w:val="0"/>
          <w:bCs/>
          <w:color w:val="0F0D29" w:themeColor="text1"/>
          <w:sz w:val="20"/>
          <w:szCs w:val="20"/>
        </w:rPr>
        <w:t xml:space="preserve"> Power Management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>는 항상 전원이 인가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>되어있는 기존의 리눅스 기기들과 다르게 배터리기반으로 동작하는 안드로이드 기기들의 지원을 위해 새로 추가된 기능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이다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여기서는 대표적으로 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>두가지 기능</w:t>
      </w:r>
      <w:r w:rsidR="000177BA" w:rsidRPr="002F7D6F">
        <w:rPr>
          <w:rFonts w:hint="eastAsia"/>
          <w:b w:val="0"/>
          <w:bCs/>
          <w:color w:val="0F0D29" w:themeColor="text1"/>
          <w:sz w:val="20"/>
          <w:szCs w:val="20"/>
        </w:rPr>
        <w:t>이 있는데</w:t>
      </w:r>
      <w:r w:rsidR="00AD7040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앱</w:t>
      </w:r>
      <w:r w:rsidR="00191168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대기 버킷</w:t>
      </w:r>
      <w:r w:rsidR="00191168" w:rsidRPr="002F7D6F">
        <w:rPr>
          <w:b w:val="0"/>
          <w:bCs/>
          <w:color w:val="0F0D29" w:themeColor="text1"/>
          <w:sz w:val="20"/>
          <w:szCs w:val="20"/>
        </w:rPr>
        <w:t xml:space="preserve">, </w:t>
      </w:r>
      <w:r w:rsidR="00191168" w:rsidRPr="002F7D6F">
        <w:rPr>
          <w:rFonts w:hint="eastAsia"/>
          <w:b w:val="0"/>
          <w:bCs/>
          <w:color w:val="0F0D29" w:themeColor="text1"/>
          <w:sz w:val="20"/>
          <w:szCs w:val="20"/>
        </w:rPr>
        <w:t>배터리 세이버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191168" w:rsidRPr="002F7D6F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="00191168" w:rsidRPr="002F7D6F">
        <w:rPr>
          <w:b w:val="0"/>
          <w:bCs/>
          <w:color w:val="0F0D29" w:themeColor="text1"/>
          <w:sz w:val="20"/>
          <w:szCs w:val="20"/>
        </w:rPr>
        <w:t xml:space="preserve">. 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첫째로 </w:t>
      </w:r>
      <w:r w:rsidR="0003550E" w:rsidRPr="002F7D6F">
        <w:rPr>
          <w:rFonts w:hint="eastAsia"/>
          <w:b w:val="0"/>
          <w:bCs/>
          <w:color w:val="0F0D29" w:themeColor="text1"/>
          <w:sz w:val="20"/>
          <w:szCs w:val="20"/>
        </w:rPr>
        <w:t>앱 대기 버킷은 안드로이드</w:t>
      </w:r>
      <w:r w:rsidR="00656C00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2F7D6F">
        <w:rPr>
          <w:rFonts w:hint="eastAsia"/>
          <w:b w:val="0"/>
          <w:bCs/>
          <w:color w:val="0F0D29" w:themeColor="text1"/>
          <w:sz w:val="20"/>
          <w:szCs w:val="20"/>
        </w:rPr>
        <w:t>파이(</w:t>
      </w:r>
      <w:r w:rsidR="0003550E" w:rsidRPr="002F7D6F">
        <w:rPr>
          <w:b w:val="0"/>
          <w:bCs/>
          <w:color w:val="0F0D29" w:themeColor="text1"/>
          <w:sz w:val="20"/>
          <w:szCs w:val="20"/>
        </w:rPr>
        <w:t>9)</w:t>
      </w:r>
      <w:r w:rsidR="00656C00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2F7D6F">
        <w:rPr>
          <w:rFonts w:hint="eastAsia"/>
          <w:b w:val="0"/>
          <w:bCs/>
          <w:color w:val="0F0D29" w:themeColor="text1"/>
          <w:sz w:val="20"/>
          <w:szCs w:val="20"/>
        </w:rPr>
        <w:t>버전부터 추가된 배터리 관리기능으로 앱의 리소스 요청에 대해 우선순위를 부여하는 기능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03550E" w:rsidRPr="002F7D6F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3550E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이러한 순위는 좌측의 그림과 같이 </w:t>
      </w:r>
      <w:r w:rsidR="0003550E" w:rsidRPr="002F7D6F">
        <w:rPr>
          <w:b w:val="0"/>
          <w:bCs/>
          <w:color w:val="0F0D29" w:themeColor="text1"/>
          <w:sz w:val="20"/>
          <w:szCs w:val="20"/>
        </w:rPr>
        <w:t>5</w:t>
      </w:r>
      <w:r w:rsidR="0003550E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가지의 버킷으로 나뉘는데 해당 어플리케이션이 특정 조건을 </w:t>
      </w:r>
      <w:proofErr w:type="gramStart"/>
      <w:r w:rsidR="0003550E" w:rsidRPr="002F7D6F">
        <w:rPr>
          <w:rFonts w:hint="eastAsia"/>
          <w:b w:val="0"/>
          <w:bCs/>
          <w:color w:val="0F0D29" w:themeColor="text1"/>
          <w:sz w:val="20"/>
          <w:szCs w:val="20"/>
        </w:rPr>
        <w:t>만족 할</w:t>
      </w:r>
      <w:proofErr w:type="gramEnd"/>
      <w:r w:rsidR="0003550E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시 5개의 버킷 중 하나의 버킷으로</w:t>
      </w:r>
      <w:r w:rsidR="00656C00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2F7D6F">
        <w:rPr>
          <w:rFonts w:hint="eastAsia"/>
          <w:b w:val="0"/>
          <w:bCs/>
          <w:color w:val="0F0D29" w:themeColor="text1"/>
          <w:sz w:val="20"/>
          <w:szCs w:val="20"/>
        </w:rPr>
        <w:t>배치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="0003550E" w:rsidRPr="002F7D6F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3550E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2F7D6F">
        <w:rPr>
          <w:rFonts w:hint="eastAsia"/>
          <w:b w:val="0"/>
          <w:bCs/>
          <w:color w:val="0F0D29" w:themeColor="text1"/>
          <w:sz w:val="20"/>
          <w:szCs w:val="20"/>
        </w:rPr>
        <w:t>다음은 해당 버킷으로 들어갈 조건들을</w:t>
      </w:r>
      <w:r w:rsidR="0003550E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2F7D6F">
        <w:rPr>
          <w:rFonts w:hint="eastAsia"/>
          <w:b w:val="0"/>
          <w:bCs/>
          <w:color w:val="0F0D29" w:themeColor="text1"/>
          <w:sz w:val="20"/>
          <w:szCs w:val="20"/>
        </w:rPr>
        <w:t>보여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준</w:t>
      </w:r>
      <w:r w:rsidR="0003550E" w:rsidRPr="002F7D6F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</w:p>
    <w:p w14:paraId="115E1A51" w14:textId="77777777" w:rsidR="008C70D1" w:rsidRPr="002F7D6F" w:rsidRDefault="00E66363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lastRenderedPageBreak/>
        <w:t>A</w:t>
      </w:r>
      <w:r w:rsidRPr="002F7D6F">
        <w:rPr>
          <w:b w:val="0"/>
          <w:bCs/>
          <w:color w:val="0F0D29" w:themeColor="text1"/>
          <w:sz w:val="20"/>
          <w:szCs w:val="20"/>
        </w:rPr>
        <w:t>ctive bucket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은 쉽게 말해 사용자가 해당 앱을 사용중인 경우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이 버킷에서는 앱의 작업,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알람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등의 모든 작업에 대해 시스템의 제한을 걸지 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않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Working Set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은 자주 실행되지만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현재는 활성상태가 아닌 경우에 해당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Pr="002F7D6F">
        <w:rPr>
          <w:b w:val="0"/>
          <w:bCs/>
          <w:color w:val="0F0D29" w:themeColor="text1"/>
          <w:sz w:val="20"/>
          <w:szCs w:val="20"/>
        </w:rPr>
        <w:t>.</w:t>
      </w:r>
      <w:r w:rsidR="00AE2E51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앱이 간접적으로 실행될 때 또한 </w:t>
      </w:r>
      <w:r w:rsidRPr="002F7D6F">
        <w:rPr>
          <w:b w:val="0"/>
          <w:bCs/>
          <w:color w:val="0F0D29" w:themeColor="text1"/>
          <w:sz w:val="20"/>
          <w:szCs w:val="20"/>
        </w:rPr>
        <w:t>Working Set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으로 승격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이 버킷에서는 작업의 경우 최대 </w:t>
      </w:r>
      <w:r w:rsidR="000177BA" w:rsidRPr="002F7D6F">
        <w:rPr>
          <w:b w:val="0"/>
          <w:bCs/>
          <w:color w:val="0F0D29" w:themeColor="text1"/>
          <w:sz w:val="20"/>
          <w:szCs w:val="20"/>
        </w:rPr>
        <w:t>2</w:t>
      </w:r>
      <w:r w:rsidR="000177BA" w:rsidRPr="002F7D6F">
        <w:rPr>
          <w:rFonts w:hint="eastAsia"/>
          <w:b w:val="0"/>
          <w:bCs/>
          <w:color w:val="0F0D29" w:themeColor="text1"/>
          <w:sz w:val="20"/>
          <w:szCs w:val="20"/>
        </w:rPr>
        <w:t>시간 연기될 수 있고</w:t>
      </w:r>
      <w:r w:rsidR="000177BA" w:rsidRPr="002F7D6F">
        <w:rPr>
          <w:b w:val="0"/>
          <w:bCs/>
          <w:color w:val="0F0D29" w:themeColor="text1"/>
          <w:sz w:val="20"/>
          <w:szCs w:val="20"/>
        </w:rPr>
        <w:t xml:space="preserve">, </w:t>
      </w:r>
      <w:r w:rsidR="000177BA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알람의 경우 최대 </w:t>
      </w:r>
      <w:r w:rsidR="000177BA" w:rsidRPr="002F7D6F">
        <w:rPr>
          <w:b w:val="0"/>
          <w:bCs/>
          <w:color w:val="0F0D29" w:themeColor="text1"/>
          <w:sz w:val="20"/>
          <w:szCs w:val="20"/>
        </w:rPr>
        <w:t>6</w:t>
      </w:r>
      <w:r w:rsidR="000177BA" w:rsidRPr="002F7D6F">
        <w:rPr>
          <w:rFonts w:hint="eastAsia"/>
          <w:b w:val="0"/>
          <w:bCs/>
          <w:color w:val="0F0D29" w:themeColor="text1"/>
          <w:sz w:val="20"/>
          <w:szCs w:val="20"/>
        </w:rPr>
        <w:t>분 연기될 수 있다.</w:t>
      </w:r>
      <w:r w:rsidR="000177BA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2F7D6F">
        <w:rPr>
          <w:rFonts w:hint="eastAsia"/>
          <w:b w:val="0"/>
          <w:bCs/>
          <w:color w:val="0F0D29" w:themeColor="text1"/>
          <w:sz w:val="20"/>
          <w:szCs w:val="20"/>
        </w:rPr>
        <w:t>F</w:t>
      </w:r>
      <w:r w:rsidR="000177BA" w:rsidRPr="002F7D6F">
        <w:rPr>
          <w:b w:val="0"/>
          <w:bCs/>
          <w:color w:val="0F0D29" w:themeColor="text1"/>
          <w:sz w:val="20"/>
          <w:szCs w:val="20"/>
        </w:rPr>
        <w:t>requent</w:t>
      </w:r>
      <w:r w:rsidR="000177BA" w:rsidRPr="002F7D6F">
        <w:rPr>
          <w:rFonts w:hint="eastAsia"/>
          <w:b w:val="0"/>
          <w:bCs/>
          <w:color w:val="0F0D29" w:themeColor="text1"/>
          <w:sz w:val="20"/>
          <w:szCs w:val="20"/>
        </w:rPr>
        <w:t>는 사용자가 운동시간에만 사용하는 운동추적 앱과 같이 정기적으로 사용되는 경우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0177BA" w:rsidRPr="002F7D6F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177BA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여기서는 작업이 최대 </w:t>
      </w:r>
      <w:r w:rsidR="000177BA" w:rsidRPr="002F7D6F">
        <w:rPr>
          <w:b w:val="0"/>
          <w:bCs/>
          <w:color w:val="0F0D29" w:themeColor="text1"/>
          <w:sz w:val="20"/>
          <w:szCs w:val="20"/>
        </w:rPr>
        <w:t>8</w:t>
      </w:r>
      <w:r w:rsidR="000177BA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시간 연기될 수 있고 </w:t>
      </w:r>
      <w:r w:rsidR="007C0D63" w:rsidRPr="002F7D6F">
        <w:rPr>
          <w:rFonts w:hint="eastAsia"/>
          <w:b w:val="0"/>
          <w:bCs/>
          <w:color w:val="0F0D29" w:themeColor="text1"/>
          <w:sz w:val="20"/>
          <w:szCs w:val="20"/>
        </w:rPr>
        <w:t>알람 또한 최대</w:t>
      </w:r>
      <w:r w:rsidR="007C0D63" w:rsidRPr="002F7D6F">
        <w:rPr>
          <w:b w:val="0"/>
          <w:bCs/>
          <w:color w:val="0F0D29" w:themeColor="text1"/>
          <w:sz w:val="20"/>
          <w:szCs w:val="20"/>
        </w:rPr>
        <w:t xml:space="preserve"> 30</w:t>
      </w:r>
      <w:r w:rsidR="007C0D63" w:rsidRPr="002F7D6F">
        <w:rPr>
          <w:rFonts w:hint="eastAsia"/>
          <w:b w:val="0"/>
          <w:bCs/>
          <w:color w:val="0F0D29" w:themeColor="text1"/>
          <w:sz w:val="20"/>
          <w:szCs w:val="20"/>
        </w:rPr>
        <w:t>분 연기될 수 있다.</w:t>
      </w:r>
      <w:r w:rsidR="007C0D63" w:rsidRPr="002F7D6F">
        <w:rPr>
          <w:b w:val="0"/>
          <w:bCs/>
          <w:color w:val="0F0D29" w:themeColor="text1"/>
          <w:sz w:val="20"/>
          <w:szCs w:val="20"/>
        </w:rPr>
        <w:t xml:space="preserve"> Rare</w:t>
      </w:r>
      <w:r w:rsidR="007C0D63" w:rsidRPr="002F7D6F">
        <w:rPr>
          <w:rFonts w:hint="eastAsia"/>
          <w:b w:val="0"/>
          <w:bCs/>
          <w:color w:val="0F0D29" w:themeColor="text1"/>
          <w:sz w:val="20"/>
          <w:szCs w:val="20"/>
        </w:rPr>
        <w:t>는 사용자가 숙박할 때만 사용하는 숙박 앱과 같이 특정 조건에서만 실행되고 자주 사용되지 않는 경우에 해당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="007C0D63" w:rsidRPr="002F7D6F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7C0D63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이 때는 작업은 최대 </w:t>
      </w:r>
      <w:r w:rsidR="007C0D63" w:rsidRPr="002F7D6F">
        <w:rPr>
          <w:b w:val="0"/>
          <w:bCs/>
          <w:color w:val="0F0D29" w:themeColor="text1"/>
          <w:sz w:val="20"/>
          <w:szCs w:val="20"/>
        </w:rPr>
        <w:t>24</w:t>
      </w:r>
      <w:r w:rsidR="007C0D63" w:rsidRPr="002F7D6F">
        <w:rPr>
          <w:rFonts w:hint="eastAsia"/>
          <w:b w:val="0"/>
          <w:bCs/>
          <w:color w:val="0F0D29" w:themeColor="text1"/>
          <w:sz w:val="20"/>
          <w:szCs w:val="20"/>
        </w:rPr>
        <w:t>시간 연기되고 알람은</w:t>
      </w:r>
      <w:r w:rsidR="007C0D63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최대 </w:t>
      </w:r>
      <w:r w:rsidR="007C0D63" w:rsidRPr="002F7D6F">
        <w:rPr>
          <w:b w:val="0"/>
          <w:bCs/>
          <w:color w:val="0F0D29" w:themeColor="text1"/>
          <w:sz w:val="20"/>
          <w:szCs w:val="20"/>
        </w:rPr>
        <w:t>2</w:t>
      </w:r>
      <w:r w:rsidR="007C0D63" w:rsidRPr="002F7D6F">
        <w:rPr>
          <w:rFonts w:hint="eastAsia"/>
          <w:b w:val="0"/>
          <w:bCs/>
          <w:color w:val="0F0D29" w:themeColor="text1"/>
          <w:sz w:val="20"/>
          <w:szCs w:val="20"/>
        </w:rPr>
        <w:t>시간 연기될 수 있다.</w:t>
      </w:r>
      <w:r w:rsidR="007C0D63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2F7D6F">
        <w:rPr>
          <w:rFonts w:hint="eastAsia"/>
          <w:b w:val="0"/>
          <w:bCs/>
          <w:color w:val="0F0D29" w:themeColor="text1"/>
          <w:sz w:val="20"/>
          <w:szCs w:val="20"/>
        </w:rPr>
        <w:t>또한 추가적으로 네트워크 연결</w:t>
      </w:r>
      <w:r w:rsidR="007C0D63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또한 최대 </w:t>
      </w:r>
      <w:r w:rsidR="007C0D63" w:rsidRPr="002F7D6F">
        <w:rPr>
          <w:b w:val="0"/>
          <w:bCs/>
          <w:color w:val="0F0D29" w:themeColor="text1"/>
          <w:sz w:val="20"/>
          <w:szCs w:val="20"/>
        </w:rPr>
        <w:t>1</w:t>
      </w:r>
      <w:r w:rsidR="007C0D63" w:rsidRPr="002F7D6F">
        <w:rPr>
          <w:rFonts w:hint="eastAsia"/>
          <w:b w:val="0"/>
          <w:bCs/>
          <w:color w:val="0F0D29" w:themeColor="text1"/>
          <w:sz w:val="20"/>
          <w:szCs w:val="20"/>
        </w:rPr>
        <w:t>일 제한될 수 있다.</w:t>
      </w:r>
      <w:r w:rsidR="007C0D63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마지막으로 </w:t>
      </w:r>
      <w:r w:rsidR="007C0D63" w:rsidRPr="002F7D6F">
        <w:rPr>
          <w:b w:val="0"/>
          <w:bCs/>
          <w:color w:val="0F0D29" w:themeColor="text1"/>
          <w:sz w:val="20"/>
          <w:szCs w:val="20"/>
        </w:rPr>
        <w:t>never</w:t>
      </w:r>
      <w:r w:rsidR="007C0D63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은 </w:t>
      </w:r>
      <w:r w:rsidR="00064E4E" w:rsidRPr="002F7D6F">
        <w:rPr>
          <w:rFonts w:hint="eastAsia"/>
          <w:b w:val="0"/>
          <w:bCs/>
          <w:color w:val="0F0D29" w:themeColor="text1"/>
          <w:sz w:val="20"/>
          <w:szCs w:val="20"/>
        </w:rPr>
        <w:t>설치 이후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064E4E" w:rsidRPr="002F7D6F">
        <w:rPr>
          <w:rFonts w:hint="eastAsia"/>
          <w:b w:val="0"/>
          <w:bCs/>
          <w:color w:val="0F0D29" w:themeColor="text1"/>
          <w:sz w:val="20"/>
          <w:szCs w:val="20"/>
        </w:rPr>
        <w:t>한</w:t>
      </w:r>
      <w:r w:rsidR="00AE2E5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064E4E" w:rsidRPr="002F7D6F">
        <w:rPr>
          <w:rFonts w:hint="eastAsia"/>
          <w:b w:val="0"/>
          <w:bCs/>
          <w:color w:val="0F0D29" w:themeColor="text1"/>
          <w:sz w:val="20"/>
          <w:szCs w:val="20"/>
        </w:rPr>
        <w:t>번도 실행하지 않은 경우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064E4E" w:rsidRPr="002F7D6F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64E4E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064E4E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이 경우 시스템에서 매우 엄격한 제한을 걸게 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="00064E4E" w:rsidRPr="002F7D6F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64E4E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064E4E" w:rsidRPr="002F7D6F">
        <w:rPr>
          <w:rFonts w:hint="eastAsia"/>
          <w:b w:val="0"/>
          <w:bCs/>
          <w:color w:val="0F0D29" w:themeColor="text1"/>
          <w:sz w:val="20"/>
          <w:szCs w:val="20"/>
        </w:rPr>
        <w:t>이러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한 우선순위 버킷에는 시스템에 의해 앱이 동적으로 담기게 된다.</w:t>
      </w:r>
      <w:r w:rsidR="008C70D1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이때 제한은 기기가 배터리를 전원으로 사용 중 일 때만 적용되며 충전기를 사용 중 일 때는 시스템이 제한을 걸지 않는다.</w:t>
      </w:r>
      <w:r w:rsidR="008C70D1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둘째로 배터리 세이버는</w:t>
      </w:r>
      <w:r w:rsidR="008C70D1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기본적으로 시스템이 배터리관리를 위해 어플을</w:t>
      </w:r>
      <w:r w:rsidR="008C70D1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특정상황에서 제한하는 정책으로 순정 안드로이드인 </w:t>
      </w:r>
      <w:r w:rsidR="008C70D1" w:rsidRPr="002F7D6F">
        <w:rPr>
          <w:b w:val="0"/>
          <w:bCs/>
          <w:color w:val="0F0D29" w:themeColor="text1"/>
          <w:sz w:val="20"/>
          <w:szCs w:val="20"/>
        </w:rPr>
        <w:t>AOSP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에서는 대표적으로 다음과 같은 </w:t>
      </w:r>
      <w:r w:rsidR="008C70D1" w:rsidRPr="002F7D6F">
        <w:rPr>
          <w:b w:val="0"/>
          <w:bCs/>
          <w:color w:val="0F0D29" w:themeColor="text1"/>
          <w:sz w:val="20"/>
          <w:szCs w:val="20"/>
        </w:rPr>
        <w:t>4</w:t>
      </w:r>
      <w:r w:rsidR="008C70D1" w:rsidRPr="002F7D6F">
        <w:rPr>
          <w:rFonts w:hint="eastAsia"/>
          <w:b w:val="0"/>
          <w:bCs/>
          <w:color w:val="0F0D29" w:themeColor="text1"/>
          <w:sz w:val="20"/>
          <w:szCs w:val="20"/>
        </w:rPr>
        <w:t>가지의 전원 제한 정책을 가지고 있다.</w:t>
      </w:r>
    </w:p>
    <w:p w14:paraId="62DC9270" w14:textId="0CC589D6" w:rsidR="008C70D1" w:rsidRPr="002F7D6F" w:rsidRDefault="008C70D1" w:rsidP="00E37581">
      <w:pPr>
        <w:pStyle w:val="afd"/>
        <w:numPr>
          <w:ilvl w:val="0"/>
          <w:numId w:val="20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시스템은 앱이 유휴 상태가 되는 것을 기다리는 것 보다 적극적으로 앱을 대기모드로 만들어준다.</w:t>
      </w:r>
    </w:p>
    <w:p w14:paraId="18540AFD" w14:textId="11458C78" w:rsidR="00064E4E" w:rsidRPr="002F7D6F" w:rsidRDefault="008C70D1" w:rsidP="00E37581">
      <w:pPr>
        <w:pStyle w:val="afd"/>
        <w:numPr>
          <w:ilvl w:val="0"/>
          <w:numId w:val="20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백그라운드 실행을 막는 것은 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API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레벨에 상관없이 모든 앱에 적용된다.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</w:t>
      </w:r>
    </w:p>
    <w:p w14:paraId="342A9423" w14:textId="16217ABE" w:rsidR="008C70D1" w:rsidRPr="002F7D6F" w:rsidRDefault="008C70D1" w:rsidP="00E37581">
      <w:pPr>
        <w:pStyle w:val="afd"/>
        <w:numPr>
          <w:ilvl w:val="0"/>
          <w:numId w:val="20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화면이 꺼지면 위치 서비스를 비활성</w:t>
      </w:r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화하게 </w:t>
      </w:r>
      <w:proofErr w:type="gramStart"/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>만들</w:t>
      </w:r>
      <w:proofErr w:type="gramEnd"/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수 있다.</w:t>
      </w:r>
    </w:p>
    <w:p w14:paraId="1D6E80D3" w14:textId="31C2BD94" w:rsidR="00E37581" w:rsidRPr="002F7D6F" w:rsidRDefault="00E37581" w:rsidP="00E37581">
      <w:pPr>
        <w:pStyle w:val="afd"/>
        <w:numPr>
          <w:ilvl w:val="0"/>
          <w:numId w:val="20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백그라운드 앱은 네트워크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접근 권한이 없다.</w:t>
      </w:r>
    </w:p>
    <w:p w14:paraId="16C26EC4" w14:textId="4195A49E" w:rsidR="00C758C5" w:rsidRPr="002F7D6F" w:rsidRDefault="004D3FD3" w:rsidP="00E37581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2F7D6F">
        <w:rPr>
          <w:rFonts w:hint="eastAsia"/>
          <w:b w:val="0"/>
          <w:bCs/>
          <w:noProof/>
          <w:color w:val="0F0D29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15990C" wp14:editId="5DD90389">
                <wp:simplePos x="0" y="0"/>
                <wp:positionH relativeFrom="column">
                  <wp:posOffset>2648351</wp:posOffset>
                </wp:positionH>
                <wp:positionV relativeFrom="paragraph">
                  <wp:posOffset>2541037</wp:posOffset>
                </wp:positionV>
                <wp:extent cx="298800" cy="554400"/>
                <wp:effectExtent l="38100" t="0" r="44450" b="0"/>
                <wp:wrapNone/>
                <wp:docPr id="86" name="화살표: 위쪽/아래쪽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0568">
                          <a:off x="0" y="0"/>
                          <a:ext cx="298800" cy="554400"/>
                        </a:xfrm>
                        <a:prstGeom prst="upDownArrow">
                          <a:avLst>
                            <a:gd name="adj1" fmla="val 46225"/>
                            <a:gd name="adj2" fmla="val 572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406A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화살표: 위쪽/아래쪽 86" o:spid="_x0000_s1026" type="#_x0000_t70" style="position:absolute;left:0;text-align:left;margin-left:208.55pt;margin-top:200.1pt;width:23.55pt;height:43.65pt;rotation:2501911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" adj="5808,6659" fillcolor="#ffc000" stroked="f" strokeweight="2pt"/>
            </w:pict>
          </mc:Fallback>
        </mc:AlternateContent>
      </w:r>
      <w:r w:rsidRPr="002F7D6F">
        <w:rPr>
          <w:rFonts w:hint="eastAsia"/>
          <w:b w:val="0"/>
          <w:bCs/>
          <w:noProof/>
          <w:color w:val="0F0D29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576DC0" wp14:editId="2AEC81EA">
                <wp:simplePos x="0" y="0"/>
                <wp:positionH relativeFrom="column">
                  <wp:posOffset>1111785</wp:posOffset>
                </wp:positionH>
                <wp:positionV relativeFrom="paragraph">
                  <wp:posOffset>2555173</wp:posOffset>
                </wp:positionV>
                <wp:extent cx="297841" cy="553837"/>
                <wp:effectExtent l="38100" t="0" r="45085" b="0"/>
                <wp:wrapNone/>
                <wp:docPr id="85" name="화살표: 위쪽/아래쪽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4653">
                          <a:off x="0" y="0"/>
                          <a:ext cx="297841" cy="553837"/>
                        </a:xfrm>
                        <a:prstGeom prst="upDownArrow">
                          <a:avLst>
                            <a:gd name="adj1" fmla="val 46225"/>
                            <a:gd name="adj2" fmla="val 572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008F" id="화살표: 위쪽/아래쪽 85" o:spid="_x0000_s1026" type="#_x0000_t70" style="position:absolute;left:0;text-align:left;margin-left:87.55pt;margin-top:201.2pt;width:23.45pt;height:43.6pt;rotation:-2255910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" adj="5808,6644" fillcolor="#ffc000" stroked="f" strokeweight="2pt"/>
            </w:pict>
          </mc:Fallback>
        </mc:AlternateContent>
      </w:r>
      <w:r w:rsidR="00C758C5" w:rsidRPr="002F7D6F">
        <w:rPr>
          <w:rFonts w:hint="eastAsia"/>
          <w:b w:val="0"/>
          <w:bCs/>
          <w:noProof/>
          <w:color w:val="0F0D29" w:themeColor="text1"/>
          <w:sz w:val="20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8BB32EF" wp14:editId="291D99A6">
                <wp:simplePos x="0" y="0"/>
                <wp:positionH relativeFrom="column">
                  <wp:posOffset>-206008</wp:posOffset>
                </wp:positionH>
                <wp:positionV relativeFrom="paragraph">
                  <wp:posOffset>2249437</wp:posOffset>
                </wp:positionV>
                <wp:extent cx="4433637" cy="1022149"/>
                <wp:effectExtent l="0" t="0" r="24130" b="26035"/>
                <wp:wrapSquare wrapText="bothSides"/>
                <wp:docPr id="82" name="그룹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3637" cy="1022149"/>
                          <a:chOff x="0" y="0"/>
                          <a:chExt cx="4433637" cy="1022149"/>
                        </a:xfrm>
                      </wpg:grpSpPr>
                      <wps:wsp>
                        <wps:cNvPr id="47" name="사각형: 둥근 모서리 47"/>
                        <wps:cNvSpPr/>
                        <wps:spPr>
                          <a:xfrm>
                            <a:off x="24063" y="0"/>
                            <a:ext cx="2183130" cy="4927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9BC0A" w14:textId="0BCC3AF9" w:rsidR="00C758C5" w:rsidRPr="00C758C5" w:rsidRDefault="00C758C5" w:rsidP="00C758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C758C5">
                                <w:rPr>
                                  <w:rFonts w:hint="eastAsia"/>
                                </w:rPr>
                                <w:t>카메라 동작 프로세스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사각형: 둥근 모서리 48"/>
                        <wps:cNvSpPr/>
                        <wps:spPr>
                          <a:xfrm>
                            <a:off x="2243889" y="0"/>
                            <a:ext cx="2181225" cy="4927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0F5E46" w14:textId="6A2D972B" w:rsidR="00C758C5" w:rsidRDefault="00C758C5" w:rsidP="00C758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사진 출력 프로세스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사각형: 둥근 모서리 49"/>
                        <wps:cNvSpPr/>
                        <wps:spPr>
                          <a:xfrm>
                            <a:off x="0" y="529389"/>
                            <a:ext cx="4433637" cy="4927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AFAB5" w14:textId="5C1FF47A" w:rsidR="00C758C5" w:rsidRDefault="00C758C5" w:rsidP="00C758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커널 공간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B32EF" id="그룹 82" o:spid="_x0000_s1073" style="position:absolute;margin-left:-16.2pt;margin-top:177.1pt;width:349.1pt;height:80.5pt;z-index:251736064" coordsize="44336,10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">
                <v:roundrect id="사각형: 둥근 모서리 47" o:spid="_x0000_s1074" style="position:absolute;left:240;width:21831;height:4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" fillcolor="#a3d0df [1943]" stroked="f" strokeweight="2pt">
                  <v:textbox inset=",0">
                    <w:txbxContent>
                      <w:p w14:paraId="43A9BC0A" w14:textId="0BCC3AF9" w:rsidR="00C758C5" w:rsidRPr="00C758C5" w:rsidRDefault="00C758C5" w:rsidP="00C758C5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C758C5">
                          <w:rPr>
                            <w:rFonts w:hint="eastAsia"/>
                          </w:rPr>
                          <w:t>카메라 동작 프로세스</w:t>
                        </w:r>
                      </w:p>
                    </w:txbxContent>
                  </v:textbox>
                </v:roundrect>
                <v:roundrect id="사각형: 둥근 모서리 48" o:spid="_x0000_s1075" style="position:absolute;left:22438;width:21813;height:4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" fillcolor="#a3d0df [1943]" stroked="f" strokeweight="2pt">
                  <v:textbox inset=",0">
                    <w:txbxContent>
                      <w:p w14:paraId="710F5E46" w14:textId="6A2D972B" w:rsidR="00C758C5" w:rsidRDefault="00C758C5" w:rsidP="00C758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사진 출력 프로세스</w:t>
                        </w:r>
                      </w:p>
                    </w:txbxContent>
                  </v:textbox>
                </v:roundrect>
                <v:roundrect id="사각형: 둥근 모서리 49" o:spid="_x0000_s1076" style="position:absolute;top:5293;width:44336;height:492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" fillcolor="#3a8ea9 [2407]" strokecolor="#012639 [1604]" strokeweight="2pt">
                  <v:textbox inset=",0,,0">
                    <w:txbxContent>
                      <w:p w14:paraId="518AFAB5" w14:textId="5C1FF47A" w:rsidR="00C758C5" w:rsidRDefault="00C758C5" w:rsidP="00C758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커널 공간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이러한 조건들을 통해 배터리를 사용하는 기기들의 배터리소모를 최적화하고 동작을 </w:t>
      </w:r>
      <w:proofErr w:type="spellStart"/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>원할하게</w:t>
      </w:r>
      <w:proofErr w:type="spellEnd"/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proofErr w:type="gramStart"/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>만들</w:t>
      </w:r>
      <w:proofErr w:type="gramEnd"/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수 있다.</w:t>
      </w:r>
      <w:r w:rsidR="00E37581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이제 </w:t>
      </w:r>
      <w:r w:rsidR="00E37581" w:rsidRPr="002F7D6F">
        <w:rPr>
          <w:b w:val="0"/>
          <w:bCs/>
          <w:color w:val="0F0D29" w:themeColor="text1"/>
          <w:sz w:val="20"/>
          <w:szCs w:val="20"/>
        </w:rPr>
        <w:t>Binder Driver</w:t>
      </w:r>
      <w:r w:rsidR="009875E3" w:rsidRPr="002F7D6F">
        <w:rPr>
          <w:b w:val="0"/>
          <w:bCs/>
          <w:color w:val="0F0D29" w:themeColor="text1"/>
          <w:sz w:val="20"/>
          <w:szCs w:val="20"/>
        </w:rPr>
        <w:t>(</w:t>
      </w:r>
      <w:r w:rsidR="009875E3" w:rsidRPr="002F7D6F">
        <w:rPr>
          <w:rFonts w:hint="eastAsia"/>
          <w:b w:val="0"/>
          <w:bCs/>
          <w:color w:val="0F0D29" w:themeColor="text1"/>
          <w:sz w:val="20"/>
          <w:szCs w:val="20"/>
        </w:rPr>
        <w:t>이하 바인더)</w:t>
      </w:r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>에 대해 알아보자.</w:t>
      </w:r>
      <w:r w:rsidR="00E37581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바인더는 기본적으로 </w:t>
      </w:r>
      <w:r w:rsidR="00E37581" w:rsidRPr="002F7D6F">
        <w:rPr>
          <w:b w:val="0"/>
          <w:bCs/>
          <w:color w:val="0F0D29" w:themeColor="text1"/>
          <w:sz w:val="20"/>
          <w:szCs w:val="20"/>
        </w:rPr>
        <w:t>IPC</w:t>
      </w:r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>(네트워크상 각 프로세스들이 통신하는 형태</w:t>
      </w:r>
      <w:r w:rsidR="009875E3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9875E3" w:rsidRPr="002F7D6F">
        <w:rPr>
          <w:b w:val="0"/>
          <w:bCs/>
          <w:color w:val="0F0D29" w:themeColor="text1"/>
          <w:sz w:val="20"/>
          <w:szCs w:val="20"/>
        </w:rPr>
        <w:t>*Inter Process Communication</w:t>
      </w:r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>)도구다.</w:t>
      </w:r>
      <w:r w:rsidR="00E37581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하지만 안드로이드에서는 이런 </w:t>
      </w:r>
      <w:r w:rsidR="00E37581" w:rsidRPr="002F7D6F">
        <w:rPr>
          <w:b w:val="0"/>
          <w:bCs/>
          <w:color w:val="0F0D29" w:themeColor="text1"/>
          <w:sz w:val="20"/>
          <w:szCs w:val="20"/>
        </w:rPr>
        <w:t>IPC</w:t>
      </w:r>
      <w:r w:rsidR="00E37581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의 한 종류인 </w:t>
      </w:r>
      <w:r w:rsidR="009875E3" w:rsidRPr="002F7D6F">
        <w:rPr>
          <w:b w:val="0"/>
          <w:bCs/>
          <w:color w:val="0F0D29" w:themeColor="text1"/>
          <w:sz w:val="20"/>
          <w:szCs w:val="20"/>
        </w:rPr>
        <w:t>RPC(Remote Procedure Call)</w:t>
      </w:r>
      <w:r w:rsidR="009875E3" w:rsidRPr="002F7D6F">
        <w:rPr>
          <w:rFonts w:hint="eastAsia"/>
          <w:b w:val="0"/>
          <w:bCs/>
          <w:color w:val="0F0D29" w:themeColor="text1"/>
          <w:sz w:val="20"/>
          <w:szCs w:val="20"/>
        </w:rPr>
        <w:t>를</w:t>
      </w:r>
      <w:r w:rsidR="009875E3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9875E3" w:rsidRPr="002F7D6F">
        <w:rPr>
          <w:rFonts w:hint="eastAsia"/>
          <w:b w:val="0"/>
          <w:bCs/>
          <w:color w:val="0F0D29" w:themeColor="text1"/>
          <w:sz w:val="20"/>
          <w:szCs w:val="20"/>
        </w:rPr>
        <w:t>바인더로 사용한다.</w:t>
      </w:r>
      <w:r w:rsidR="009875E3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9875E3" w:rsidRPr="002F7D6F">
        <w:rPr>
          <w:rFonts w:hint="eastAsia"/>
          <w:b w:val="0"/>
          <w:bCs/>
          <w:color w:val="0F0D29" w:themeColor="text1"/>
          <w:sz w:val="20"/>
          <w:szCs w:val="20"/>
        </w:rPr>
        <w:t>여기서 리눅스 메모리 공간</w:t>
      </w:r>
      <w:r w:rsidR="000300DE" w:rsidRPr="002F7D6F">
        <w:rPr>
          <w:rFonts w:hint="eastAsia"/>
          <w:b w:val="0"/>
          <w:bCs/>
          <w:color w:val="0F0D29" w:themeColor="text1"/>
          <w:sz w:val="20"/>
          <w:szCs w:val="20"/>
        </w:rPr>
        <w:t>에 대해 이야기해야 한다.</w:t>
      </w:r>
      <w:r w:rsidR="000300DE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0300DE" w:rsidRPr="002F7D6F">
        <w:rPr>
          <w:rFonts w:hint="eastAsia"/>
          <w:b w:val="0"/>
          <w:bCs/>
          <w:color w:val="0F0D29" w:themeColor="text1"/>
          <w:sz w:val="20"/>
          <w:szCs w:val="20"/>
        </w:rPr>
        <w:t>안드로이드 프로세스는</w:t>
      </w:r>
      <w:r w:rsidR="000300DE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0300DE" w:rsidRPr="002F7D6F">
        <w:rPr>
          <w:rFonts w:hint="eastAsia"/>
          <w:b w:val="0"/>
          <w:bCs/>
          <w:color w:val="0F0D29" w:themeColor="text1"/>
          <w:sz w:val="20"/>
          <w:szCs w:val="20"/>
        </w:rPr>
        <w:t>해당 프로세스 고유의 주소에서 실행되고 이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렇게 여러 프로세스들은 독립된 주소공간에서 각자 별개로 동작하게 된다.</w:t>
      </w:r>
      <w:r w:rsidR="00485D92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이러한 주소공간은 사용자 공간과 커널 공간으로 나뉘게 된다.</w:t>
      </w:r>
      <w:r w:rsidR="00485D92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사용자공간에서는 사용자코드와 관련 라이브러리가</w:t>
      </w:r>
      <w:r w:rsidR="00485D92" w:rsidRPr="002F7D6F">
        <w:rPr>
          <w:b w:val="0"/>
          <w:bCs/>
          <w:color w:val="0F0D29" w:themeColor="text1"/>
          <w:sz w:val="20"/>
          <w:szCs w:val="20"/>
        </w:rPr>
        <w:t xml:space="preserve">,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커널</w:t>
      </w:r>
      <w:r w:rsidR="00143F9D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공간에서는 </w:t>
      </w:r>
      <w:proofErr w:type="spellStart"/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커널코드가</w:t>
      </w:r>
      <w:proofErr w:type="spellEnd"/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동작하게 된다.</w:t>
      </w:r>
      <w:r w:rsidR="00485D92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이때 어떤 프로세스가 다른 프로세스로 데이터를 전달하기 위해서는 커널 공간을 통해야</w:t>
      </w:r>
      <w:r w:rsidR="00143F9D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한다.</w:t>
      </w:r>
      <w:r w:rsidR="00485D92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왜냐하면 커널</w:t>
      </w:r>
      <w:r w:rsidR="00143F9D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공간은 프로세스들끼리 공유되기 때문이다.</w:t>
      </w:r>
      <w:r w:rsidR="00485D92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이때 커널 입장에서 프로세스는 하나의</w:t>
      </w:r>
      <w:r w:rsidR="00485D92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쓰레드</w:t>
      </w:r>
      <w:r w:rsidR="00143F9D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proofErr w:type="gramStart"/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일</w:t>
      </w:r>
      <w:r w:rsidR="00143F9D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뿐이고</w:t>
      </w:r>
      <w:proofErr w:type="gramEnd"/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커널</w:t>
      </w:r>
      <w:r w:rsidR="00143F9D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공간 내부의 데이터 등은 전역변수와 같이 모두에게 공유된다.</w:t>
      </w:r>
      <w:r w:rsidR="00485D92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이렇게 데이터를 커널</w:t>
      </w:r>
      <w:r w:rsidR="00143F9D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공간을 통해 </w:t>
      </w:r>
      <w:proofErr w:type="gramStart"/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전달 할</w:t>
      </w:r>
      <w:proofErr w:type="gramEnd"/>
      <w:r w:rsidR="00485D92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때 바인더가 사용된다.</w:t>
      </w:r>
      <w:r w:rsidR="00485D92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예를 들어 카메라로 찍은 사진을 화면에 출력하는 경우,</w:t>
      </w:r>
      <w:r w:rsidR="00485D92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2F7D6F">
        <w:rPr>
          <w:rFonts w:hint="eastAsia"/>
          <w:b w:val="0"/>
          <w:bCs/>
          <w:color w:val="0F0D29" w:themeColor="text1"/>
          <w:sz w:val="20"/>
          <w:szCs w:val="20"/>
        </w:rPr>
        <w:t>다음과 같은 과정을 거친다.</w:t>
      </w:r>
      <w:r w:rsidR="00C758C5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C758C5" w:rsidRPr="002F7D6F">
        <w:rPr>
          <w:rFonts w:hint="eastAsia"/>
          <w:b w:val="0"/>
          <w:bCs/>
          <w:color w:val="0F0D29" w:themeColor="text1"/>
          <w:sz w:val="20"/>
          <w:szCs w:val="20"/>
        </w:rPr>
        <w:t>이러한 과정이 안드로이드에서는 단순히 메시</w:t>
      </w:r>
      <w:r w:rsidR="00485D92" w:rsidRPr="002F7D6F"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inline distT="0" distB="0" distL="0" distR="0" wp14:anchorId="5C633E54" wp14:editId="77528353">
            <wp:extent cx="6790824" cy="1034415"/>
            <wp:effectExtent l="19050" t="0" r="10160" b="32385"/>
            <wp:docPr id="46" name="다이어그램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  <w:r w:rsidR="00C758C5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지를 전달하는 것이 아니라 상대방 프로세스에 존재하는 함수까지 호출하는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바인더를 사용하여 이루어진다.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이를 </w:t>
      </w:r>
      <w:r w:rsidRPr="002F7D6F">
        <w:rPr>
          <w:b w:val="0"/>
          <w:bCs/>
          <w:color w:val="0F0D29" w:themeColor="text1"/>
          <w:sz w:val="20"/>
          <w:szCs w:val="20"/>
        </w:rPr>
        <w:lastRenderedPageBreak/>
        <w:t>RPC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방식 또는 메커니즘이라고 한다.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이러한 방식을 사용하여 앞에서 본 카메라 예시를 진행하면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카메라를 동작하는 프로세스가 사진을 출력하는 프로세스의 사진 출력함수를 커널 공간을 통해 호출하여 사진을 출력하게 된다.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이러한</w:t>
      </w:r>
    </w:p>
    <w:p w14:paraId="366512D3" w14:textId="6BBE7547" w:rsidR="004D3FD3" w:rsidRPr="002F7D6F" w:rsidRDefault="004D3FD3" w:rsidP="00E37581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동작이 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Binder IPC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D</w:t>
      </w:r>
      <w:r w:rsidRPr="002F7D6F">
        <w:rPr>
          <w:b w:val="0"/>
          <w:bCs/>
          <w:color w:val="0F0D29" w:themeColor="text1"/>
          <w:sz w:val="20"/>
          <w:szCs w:val="20"/>
        </w:rPr>
        <w:t>river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라는 추상화된 드라이버를 통해 커널 공간에서 이루어 지는 것이다.</w:t>
      </w:r>
      <w:r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이러한 방식은 하위계층인 커널 부분을 통해 데이터를 전달하기 때문에 데이터의 신뢰성과 보안성이 매우 우수하다.</w:t>
      </w:r>
      <w:r w:rsidR="00143F9D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bookmarkStart w:id="1" w:name="_Hlk58692949"/>
      <w:r w:rsidR="00143F9D" w:rsidRPr="002F7D6F">
        <w:rPr>
          <w:rFonts w:hint="eastAsia"/>
          <w:b w:val="0"/>
          <w:bCs/>
          <w:color w:val="0F0D29" w:themeColor="text1"/>
          <w:sz w:val="20"/>
          <w:szCs w:val="20"/>
        </w:rPr>
        <w:t>이렇게 커널 계층에서 기본적인 리눅스 커널과 다른 부분을 일부 살펴보았다.</w:t>
      </w:r>
      <w:r w:rsidR="00143F9D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143F9D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이외의 </w:t>
      </w:r>
      <w:r w:rsidR="00143F9D" w:rsidRPr="002F7D6F">
        <w:rPr>
          <w:b w:val="0"/>
          <w:bCs/>
          <w:color w:val="0F0D29" w:themeColor="text1"/>
          <w:sz w:val="20"/>
          <w:szCs w:val="20"/>
        </w:rPr>
        <w:t xml:space="preserve">Display driver, </w:t>
      </w:r>
      <w:proofErr w:type="spellStart"/>
      <w:r w:rsidR="00143F9D" w:rsidRPr="002F7D6F">
        <w:rPr>
          <w:b w:val="0"/>
          <w:bCs/>
          <w:color w:val="0F0D29" w:themeColor="text1"/>
          <w:sz w:val="20"/>
          <w:szCs w:val="20"/>
        </w:rPr>
        <w:t>WiFi</w:t>
      </w:r>
      <w:proofErr w:type="spellEnd"/>
      <w:r w:rsidR="00143F9D" w:rsidRPr="002F7D6F">
        <w:rPr>
          <w:b w:val="0"/>
          <w:bCs/>
          <w:color w:val="0F0D29" w:themeColor="text1"/>
          <w:sz w:val="20"/>
          <w:szCs w:val="20"/>
        </w:rPr>
        <w:t xml:space="preserve"> driver</w:t>
      </w:r>
      <w:r w:rsidR="00143F9D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등은 </w:t>
      </w:r>
      <w:r w:rsidR="002F7D6F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기기에 맞는 드라이버를 커널 코드를 통해 </w:t>
      </w:r>
      <w:proofErr w:type="spellStart"/>
      <w:r w:rsidR="002F7D6F" w:rsidRPr="002F7D6F">
        <w:rPr>
          <w:rFonts w:hint="eastAsia"/>
          <w:b w:val="0"/>
          <w:bCs/>
          <w:color w:val="0F0D29" w:themeColor="text1"/>
          <w:sz w:val="20"/>
          <w:szCs w:val="20"/>
        </w:rPr>
        <w:t>구동시키는</w:t>
      </w:r>
      <w:proofErr w:type="spellEnd"/>
      <w:r w:rsidR="002F7D6F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리눅스의 기본적인 커널 부분과 같다.</w:t>
      </w:r>
    </w:p>
    <w:p w14:paraId="04A60ED2" w14:textId="77777777" w:rsidR="002F7D6F" w:rsidRPr="002F7D6F" w:rsidRDefault="002F7D6F" w:rsidP="00E37581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</w:p>
    <w:sdt>
      <w:sdtPr>
        <w:rPr>
          <w:rFonts w:hint="eastAsia"/>
          <w:color w:val="0F0D29" w:themeColor="text1"/>
          <w:sz w:val="20"/>
          <w:szCs w:val="20"/>
        </w:rPr>
        <w:id w:val="-1387251202"/>
        <w:placeholder>
          <w:docPart w:val="D8ECB5A0221D4491BC1B800D652249C7"/>
        </w:placeholder>
        <w15:appearance w15:val="hidden"/>
      </w:sdtPr>
      <w:sdtEndPr>
        <w:rPr>
          <w:sz w:val="28"/>
          <w:szCs w:val="28"/>
        </w:rPr>
      </w:sdtEndPr>
      <w:sdtContent>
        <w:p w14:paraId="031C6E2E" w14:textId="4BD92C90" w:rsidR="002F7D6F" w:rsidRPr="002F7D6F" w:rsidRDefault="002F7D6F" w:rsidP="002F7D6F">
          <w:pPr>
            <w:pStyle w:val="21"/>
            <w:wordWrap w:val="0"/>
            <w:autoSpaceDE w:val="0"/>
            <w:autoSpaceDN w:val="0"/>
            <w:rPr>
              <w:rFonts w:cstheme="minorBidi"/>
              <w:b/>
              <w:color w:val="0F0D29" w:themeColor="text1"/>
              <w:sz w:val="28"/>
              <w:szCs w:val="28"/>
            </w:rPr>
          </w:pPr>
          <w:r w:rsidRPr="002F7D6F">
            <w:rPr>
              <w:rFonts w:hint="eastAsia"/>
              <w:color w:val="0F0D29" w:themeColor="text1"/>
              <w:sz w:val="28"/>
              <w:szCs w:val="28"/>
            </w:rPr>
            <w:t>하드웨어 추상화 계층</w:t>
          </w:r>
        </w:p>
      </w:sdtContent>
    </w:sdt>
    <w:p w14:paraId="0A82CABE" w14:textId="54176828" w:rsidR="002F7D6F" w:rsidRPr="002F7D6F" w:rsidRDefault="002F7D6F" w:rsidP="00E37581">
      <w:pPr>
        <w:wordWrap w:val="0"/>
        <w:autoSpaceDE w:val="0"/>
        <w:autoSpaceDN w:val="0"/>
        <w:rPr>
          <w:rFonts w:hint="eastAsia"/>
          <w:b w:val="0"/>
          <w:bCs/>
          <w:color w:val="0F0D29" w:themeColor="text1"/>
          <w:sz w:val="20"/>
          <w:szCs w:val="20"/>
        </w:rPr>
      </w:pPr>
      <w:r w:rsidRPr="002F7D6F">
        <w:rPr>
          <w:rFonts w:hint="eastAsia"/>
          <w:b w:val="0"/>
          <w:bCs/>
          <w:color w:val="0F0D29" w:themeColor="text1"/>
          <w:sz w:val="20"/>
          <w:szCs w:val="20"/>
        </w:rPr>
        <w:t>라</w:t>
      </w:r>
      <w:bookmarkEnd w:id="1"/>
    </w:p>
    <w:sectPr w:rsidR="002F7D6F" w:rsidRPr="002F7D6F" w:rsidSect="00656C00">
      <w:headerReference w:type="default" r:id="rId31"/>
      <w:footerReference w:type="default" r:id="rId32"/>
      <w:pgSz w:w="11906" w:h="16838" w:code="9"/>
      <w:pgMar w:top="720" w:right="720" w:bottom="720" w:left="720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B33A5" w14:textId="77777777" w:rsidR="00011CA5" w:rsidRDefault="00011CA5">
      <w:r>
        <w:separator/>
      </w:r>
    </w:p>
    <w:p w14:paraId="104925B9" w14:textId="77777777" w:rsidR="00011CA5" w:rsidRDefault="00011CA5"/>
  </w:endnote>
  <w:endnote w:type="continuationSeparator" w:id="0">
    <w:p w14:paraId="5F637FD0" w14:textId="77777777" w:rsidR="00011CA5" w:rsidRDefault="00011CA5">
      <w:r>
        <w:continuationSeparator/>
      </w:r>
    </w:p>
    <w:p w14:paraId="072B2901" w14:textId="77777777" w:rsidR="00011CA5" w:rsidRDefault="00011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85BCD" w14:textId="15C78FF5" w:rsidR="00E37581" w:rsidRPr="00240586" w:rsidRDefault="00E37581" w:rsidP="00A2045E">
        <w:pPr>
          <w:pStyle w:val="aa"/>
          <w:jc w:val="center"/>
          <w:rPr>
            <w:rFonts w:hint="eastAsia"/>
          </w:rPr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D4B47" w14:textId="77777777" w:rsidR="00011CA5" w:rsidRDefault="00011CA5">
      <w:r>
        <w:separator/>
      </w:r>
    </w:p>
    <w:p w14:paraId="6F9DB9DB" w14:textId="77777777" w:rsidR="00011CA5" w:rsidRDefault="00011CA5"/>
  </w:footnote>
  <w:footnote w:type="continuationSeparator" w:id="0">
    <w:p w14:paraId="63A1F430" w14:textId="77777777" w:rsidR="00011CA5" w:rsidRDefault="00011CA5">
      <w:r>
        <w:continuationSeparator/>
      </w:r>
    </w:p>
    <w:p w14:paraId="5721C322" w14:textId="77777777" w:rsidR="00011CA5" w:rsidRDefault="00011C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31" w:type="dxa"/>
      <w:tblInd w:w="-284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931"/>
    </w:tblGrid>
    <w:tr w:rsidR="00E37581" w:rsidRPr="00240586" w14:paraId="4D61D075" w14:textId="77777777" w:rsidTr="00A2045E">
      <w:trPr>
        <w:trHeight w:val="158"/>
      </w:trPr>
      <w:tc>
        <w:tcPr>
          <w:tcW w:w="10931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C0F3F" w14:textId="77777777" w:rsidR="00E37581" w:rsidRPr="00240586" w:rsidRDefault="00E37581">
          <w:pPr>
            <w:pStyle w:val="a9"/>
            <w:rPr>
              <w:rFonts w:hint="eastAsia"/>
            </w:rPr>
          </w:pPr>
        </w:p>
      </w:tc>
    </w:tr>
  </w:tbl>
  <w:p w14:paraId="3C86F9E9" w14:textId="77777777" w:rsidR="00E37581" w:rsidRPr="00240586" w:rsidRDefault="00E37581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5BFA"/>
    <w:multiLevelType w:val="hybridMultilevel"/>
    <w:tmpl w:val="765E564E"/>
    <w:lvl w:ilvl="0" w:tplc="621AD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2D3C6F"/>
    <w:multiLevelType w:val="hybridMultilevel"/>
    <w:tmpl w:val="E21CF502"/>
    <w:lvl w:ilvl="0" w:tplc="FCF8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E3293A"/>
    <w:multiLevelType w:val="hybridMultilevel"/>
    <w:tmpl w:val="612C646A"/>
    <w:lvl w:ilvl="0" w:tplc="BF10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FF4435"/>
    <w:multiLevelType w:val="hybridMultilevel"/>
    <w:tmpl w:val="74EC00F4"/>
    <w:lvl w:ilvl="0" w:tplc="92B6B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622CAA"/>
    <w:multiLevelType w:val="hybridMultilevel"/>
    <w:tmpl w:val="53A671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9072B1"/>
    <w:multiLevelType w:val="hybridMultilevel"/>
    <w:tmpl w:val="7292ED6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EC571E"/>
    <w:multiLevelType w:val="multilevel"/>
    <w:tmpl w:val="2BD4D6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19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9"/>
  </w:num>
  <w:num w:numId="14">
    <w:abstractNumId w:val="10"/>
  </w:num>
  <w:num w:numId="15">
    <w:abstractNumId w:val="11"/>
  </w:num>
  <w:num w:numId="16">
    <w:abstractNumId w:val="14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35"/>
    <w:rsid w:val="00011CA5"/>
    <w:rsid w:val="00011EB0"/>
    <w:rsid w:val="000177BA"/>
    <w:rsid w:val="0002482E"/>
    <w:rsid w:val="000300DE"/>
    <w:rsid w:val="0003550E"/>
    <w:rsid w:val="00050324"/>
    <w:rsid w:val="0005758F"/>
    <w:rsid w:val="00064E4E"/>
    <w:rsid w:val="00087721"/>
    <w:rsid w:val="000A0150"/>
    <w:rsid w:val="000A6F28"/>
    <w:rsid w:val="000E63C9"/>
    <w:rsid w:val="0012096A"/>
    <w:rsid w:val="00130E9D"/>
    <w:rsid w:val="00143F9D"/>
    <w:rsid w:val="00150A6D"/>
    <w:rsid w:val="00185B35"/>
    <w:rsid w:val="00191168"/>
    <w:rsid w:val="001F2BC8"/>
    <w:rsid w:val="001F5F6B"/>
    <w:rsid w:val="00240586"/>
    <w:rsid w:val="00243EBC"/>
    <w:rsid w:val="00246A35"/>
    <w:rsid w:val="00277E60"/>
    <w:rsid w:val="00284348"/>
    <w:rsid w:val="002C1E79"/>
    <w:rsid w:val="002C797B"/>
    <w:rsid w:val="002F51F5"/>
    <w:rsid w:val="002F7D6F"/>
    <w:rsid w:val="00312137"/>
    <w:rsid w:val="00330359"/>
    <w:rsid w:val="0033762F"/>
    <w:rsid w:val="00340A0F"/>
    <w:rsid w:val="00343030"/>
    <w:rsid w:val="003532C3"/>
    <w:rsid w:val="00360494"/>
    <w:rsid w:val="00366C7E"/>
    <w:rsid w:val="00384118"/>
    <w:rsid w:val="00384EA3"/>
    <w:rsid w:val="003A39A1"/>
    <w:rsid w:val="003C2191"/>
    <w:rsid w:val="003D3863"/>
    <w:rsid w:val="00410AFC"/>
    <w:rsid w:val="004110DE"/>
    <w:rsid w:val="0044085A"/>
    <w:rsid w:val="00481EF4"/>
    <w:rsid w:val="00485D92"/>
    <w:rsid w:val="004B21A5"/>
    <w:rsid w:val="004D3FD3"/>
    <w:rsid w:val="005037F0"/>
    <w:rsid w:val="00512B4B"/>
    <w:rsid w:val="00516A86"/>
    <w:rsid w:val="00520027"/>
    <w:rsid w:val="005251A4"/>
    <w:rsid w:val="005275F6"/>
    <w:rsid w:val="0054708B"/>
    <w:rsid w:val="00561835"/>
    <w:rsid w:val="00572102"/>
    <w:rsid w:val="00577CE3"/>
    <w:rsid w:val="005B7AF4"/>
    <w:rsid w:val="005E7F8B"/>
    <w:rsid w:val="005F1BB0"/>
    <w:rsid w:val="00644791"/>
    <w:rsid w:val="00656C00"/>
    <w:rsid w:val="00656C4D"/>
    <w:rsid w:val="006C3EEA"/>
    <w:rsid w:val="006E5716"/>
    <w:rsid w:val="006F7D4C"/>
    <w:rsid w:val="007302B3"/>
    <w:rsid w:val="00730733"/>
    <w:rsid w:val="00730E3A"/>
    <w:rsid w:val="00736AAF"/>
    <w:rsid w:val="00765B2A"/>
    <w:rsid w:val="00770B05"/>
    <w:rsid w:val="00783A34"/>
    <w:rsid w:val="00791E3B"/>
    <w:rsid w:val="007C0D63"/>
    <w:rsid w:val="007C6B52"/>
    <w:rsid w:val="007D16C5"/>
    <w:rsid w:val="007D2AA7"/>
    <w:rsid w:val="00805A18"/>
    <w:rsid w:val="008477F7"/>
    <w:rsid w:val="00862FE4"/>
    <w:rsid w:val="0086389A"/>
    <w:rsid w:val="0087605E"/>
    <w:rsid w:val="008874F6"/>
    <w:rsid w:val="008B1FEE"/>
    <w:rsid w:val="008B5797"/>
    <w:rsid w:val="008C70D1"/>
    <w:rsid w:val="00903C32"/>
    <w:rsid w:val="00916B16"/>
    <w:rsid w:val="009173B9"/>
    <w:rsid w:val="00920B08"/>
    <w:rsid w:val="0093335D"/>
    <w:rsid w:val="0093613E"/>
    <w:rsid w:val="00943026"/>
    <w:rsid w:val="00946665"/>
    <w:rsid w:val="00966B81"/>
    <w:rsid w:val="00970323"/>
    <w:rsid w:val="009875E3"/>
    <w:rsid w:val="009C7720"/>
    <w:rsid w:val="009F650B"/>
    <w:rsid w:val="00A02DEA"/>
    <w:rsid w:val="00A04964"/>
    <w:rsid w:val="00A07EB7"/>
    <w:rsid w:val="00A2045E"/>
    <w:rsid w:val="00A23AFA"/>
    <w:rsid w:val="00A31B3E"/>
    <w:rsid w:val="00A532F3"/>
    <w:rsid w:val="00A8489E"/>
    <w:rsid w:val="00AB02A7"/>
    <w:rsid w:val="00AC29F3"/>
    <w:rsid w:val="00AD7040"/>
    <w:rsid w:val="00AE2E51"/>
    <w:rsid w:val="00B231E5"/>
    <w:rsid w:val="00B43536"/>
    <w:rsid w:val="00B93ABB"/>
    <w:rsid w:val="00BB5447"/>
    <w:rsid w:val="00BE5236"/>
    <w:rsid w:val="00C02B87"/>
    <w:rsid w:val="00C4086D"/>
    <w:rsid w:val="00C758C5"/>
    <w:rsid w:val="00C8790E"/>
    <w:rsid w:val="00C9360B"/>
    <w:rsid w:val="00C946D7"/>
    <w:rsid w:val="00CA1896"/>
    <w:rsid w:val="00CB5B28"/>
    <w:rsid w:val="00CD6419"/>
    <w:rsid w:val="00CF5371"/>
    <w:rsid w:val="00D0323A"/>
    <w:rsid w:val="00D0406B"/>
    <w:rsid w:val="00D0559F"/>
    <w:rsid w:val="00D077E9"/>
    <w:rsid w:val="00D42CB7"/>
    <w:rsid w:val="00D5413D"/>
    <w:rsid w:val="00D56520"/>
    <w:rsid w:val="00D570A9"/>
    <w:rsid w:val="00D70D02"/>
    <w:rsid w:val="00D770C7"/>
    <w:rsid w:val="00D86945"/>
    <w:rsid w:val="00D90290"/>
    <w:rsid w:val="00DD152F"/>
    <w:rsid w:val="00DE213F"/>
    <w:rsid w:val="00DF027C"/>
    <w:rsid w:val="00DF04D5"/>
    <w:rsid w:val="00E00A32"/>
    <w:rsid w:val="00E22ACD"/>
    <w:rsid w:val="00E37581"/>
    <w:rsid w:val="00E620B0"/>
    <w:rsid w:val="00E661F2"/>
    <w:rsid w:val="00E66363"/>
    <w:rsid w:val="00E81B40"/>
    <w:rsid w:val="00E81DCD"/>
    <w:rsid w:val="00EF555B"/>
    <w:rsid w:val="00F027BB"/>
    <w:rsid w:val="00F05593"/>
    <w:rsid w:val="00F11DCF"/>
    <w:rsid w:val="00F162EA"/>
    <w:rsid w:val="00F52D27"/>
    <w:rsid w:val="00F83527"/>
    <w:rsid w:val="00FB4DFC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F16CB"/>
  <w15:docId w15:val="{FFAD0627-FB65-4483-A98D-FAFFCD10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diagramQuickStyle" Target="diagrams/quickStyle1.xml"/><Relationship Id="rId26" Type="http://schemas.openxmlformats.org/officeDocument/2006/relationships/diagramData" Target="diagrams/data3.xml"/><Relationship Id="rId3" Type="http://schemas.openxmlformats.org/officeDocument/2006/relationships/settings" Target="settings.xml"/><Relationship Id="rId21" Type="http://schemas.openxmlformats.org/officeDocument/2006/relationships/diagramData" Target="diagrams/data2.xml"/><Relationship Id="rId34" Type="http://schemas.openxmlformats.org/officeDocument/2006/relationships/glossaryDocument" Target="glossary/document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studio" TargetMode="External"/><Relationship Id="rId24" Type="http://schemas.openxmlformats.org/officeDocument/2006/relationships/diagramColors" Target="diagrams/colors2.xm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guide/platform" TargetMode="External"/><Relationship Id="rId23" Type="http://schemas.openxmlformats.org/officeDocument/2006/relationships/diagramQuickStyle" Target="diagrams/quickStyle2.xml"/><Relationship Id="rId28" Type="http://schemas.openxmlformats.org/officeDocument/2006/relationships/diagramQuickStyle" Target="diagrams/quickStyle3.xml"/><Relationship Id="rId10" Type="http://schemas.openxmlformats.org/officeDocument/2006/relationships/image" Target="media/image4.png"/><Relationship Id="rId19" Type="http://schemas.openxmlformats.org/officeDocument/2006/relationships/diagramColors" Target="diagrams/colors1.xm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riendcom.tistory.com/585" TargetMode="External"/><Relationship Id="rId22" Type="http://schemas.openxmlformats.org/officeDocument/2006/relationships/diagramLayout" Target="diagrams/layout2.xml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openxmlformats.org/officeDocument/2006/relationships/theme" Target="theme/theme1.xml"/><Relationship Id="rId8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I\AppData\Roaming\Microsoft\Templates\&#48372;&#44256;&#49436;%2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A54619-5EB7-4B3C-B137-D6CDD11115A4}" type="doc">
      <dgm:prSet loTypeId="urn:microsoft.com/office/officeart/2005/8/layout/vList5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pPr latinLnBrk="1"/>
          <a:endParaRPr lang="ko-KR" altLang="en-US"/>
        </a:p>
      </dgm:t>
    </dgm:pt>
    <dgm:pt modelId="{5D0E677F-79C0-4278-83AF-2023018B8E7D}">
      <dgm:prSet phldrT="[텍스트]"/>
      <dgm:spPr/>
      <dgm:t>
        <a:bodyPr/>
        <a:lstStyle/>
        <a:p>
          <a:pPr latinLnBrk="1"/>
          <a:r>
            <a:rPr lang="en-US" altLang="ko-KR"/>
            <a:t>Active</a:t>
          </a:r>
          <a:endParaRPr lang="ko-KR" altLang="en-US"/>
        </a:p>
      </dgm:t>
    </dgm:pt>
    <dgm:pt modelId="{D157C9D2-0CC8-4CB4-87F8-F25A882D713A}" type="parTrans" cxnId="{44FF9170-662B-4A2A-B12C-B3A5F68870B9}">
      <dgm:prSet/>
      <dgm:spPr/>
      <dgm:t>
        <a:bodyPr/>
        <a:lstStyle/>
        <a:p>
          <a:pPr latinLnBrk="1"/>
          <a:endParaRPr lang="ko-KR" altLang="en-US"/>
        </a:p>
      </dgm:t>
    </dgm:pt>
    <dgm:pt modelId="{E31A1684-C4F2-46A7-B61B-301831938888}" type="sibTrans" cxnId="{44FF9170-662B-4A2A-B12C-B3A5F68870B9}">
      <dgm:prSet/>
      <dgm:spPr/>
      <dgm:t>
        <a:bodyPr/>
        <a:lstStyle/>
        <a:p>
          <a:pPr latinLnBrk="1"/>
          <a:endParaRPr lang="ko-KR" altLang="en-US"/>
        </a:p>
      </dgm:t>
    </dgm:pt>
    <dgm:pt modelId="{11BFD80A-EB74-4FFB-B268-58C52B7C46A2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작동을 시작할 때</a:t>
          </a:r>
        </a:p>
      </dgm:t>
    </dgm:pt>
    <dgm:pt modelId="{22965066-3114-43A2-99C4-A0864C328D30}" type="parTrans" cxnId="{C0FBFC80-4BD1-4175-AFE8-BD3884CF7EBE}">
      <dgm:prSet/>
      <dgm:spPr/>
      <dgm:t>
        <a:bodyPr/>
        <a:lstStyle/>
        <a:p>
          <a:pPr latinLnBrk="1"/>
          <a:endParaRPr lang="ko-KR" altLang="en-US"/>
        </a:p>
      </dgm:t>
    </dgm:pt>
    <dgm:pt modelId="{2C6B744E-91D8-49D9-9E59-474F06C220F1}" type="sibTrans" cxnId="{C0FBFC80-4BD1-4175-AFE8-BD3884CF7EBE}">
      <dgm:prSet/>
      <dgm:spPr/>
      <dgm:t>
        <a:bodyPr/>
        <a:lstStyle/>
        <a:p>
          <a:pPr latinLnBrk="1"/>
          <a:endParaRPr lang="ko-KR" altLang="en-US"/>
        </a:p>
      </dgm:t>
    </dgm:pt>
    <dgm:pt modelId="{BAA1924F-2F77-48E2-B3CD-2B45556508DA}">
      <dgm:prSet phldrT="[텍스트]"/>
      <dgm:spPr/>
      <dgm:t>
        <a:bodyPr/>
        <a:lstStyle/>
        <a:p>
          <a:pPr latinLnBrk="1"/>
          <a:r>
            <a:rPr lang="en-US" altLang="ko-KR"/>
            <a:t>Working Set</a:t>
          </a:r>
          <a:endParaRPr lang="ko-KR" altLang="en-US"/>
        </a:p>
      </dgm:t>
    </dgm:pt>
    <dgm:pt modelId="{D44DD5BE-0C53-404E-9E48-5897099474F7}" type="parTrans" cxnId="{611A2253-BA14-40E4-AB83-1A53843C5335}">
      <dgm:prSet/>
      <dgm:spPr/>
      <dgm:t>
        <a:bodyPr/>
        <a:lstStyle/>
        <a:p>
          <a:pPr latinLnBrk="1"/>
          <a:endParaRPr lang="ko-KR" altLang="en-US"/>
        </a:p>
      </dgm:t>
    </dgm:pt>
    <dgm:pt modelId="{18738BAE-E8F3-47BD-A5BD-32549826A217}" type="sibTrans" cxnId="{611A2253-BA14-40E4-AB83-1A53843C5335}">
      <dgm:prSet/>
      <dgm:spPr/>
      <dgm:t>
        <a:bodyPr/>
        <a:lstStyle/>
        <a:p>
          <a:pPr latinLnBrk="1"/>
          <a:endParaRPr lang="ko-KR" altLang="en-US"/>
        </a:p>
      </dgm:t>
    </dgm:pt>
    <dgm:pt modelId="{3D74EF2D-FDAB-45C9-88FD-C4FADC5D876C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간접적으로 사용될 때</a:t>
          </a:r>
        </a:p>
      </dgm:t>
    </dgm:pt>
    <dgm:pt modelId="{75E675D3-2AA0-4C93-BD50-7CFB95236183}" type="parTrans" cxnId="{17DE798F-98B6-4006-8D9A-FF83381A0A21}">
      <dgm:prSet/>
      <dgm:spPr/>
      <dgm:t>
        <a:bodyPr/>
        <a:lstStyle/>
        <a:p>
          <a:pPr latinLnBrk="1"/>
          <a:endParaRPr lang="ko-KR" altLang="en-US"/>
        </a:p>
      </dgm:t>
    </dgm:pt>
    <dgm:pt modelId="{24A4E46F-06D9-4BB1-A83D-122F33AF98DF}" type="sibTrans" cxnId="{17DE798F-98B6-4006-8D9A-FF83381A0A21}">
      <dgm:prSet/>
      <dgm:spPr/>
      <dgm:t>
        <a:bodyPr/>
        <a:lstStyle/>
        <a:p>
          <a:pPr latinLnBrk="1"/>
          <a:endParaRPr lang="ko-KR" altLang="en-US"/>
        </a:p>
      </dgm:t>
    </dgm:pt>
    <dgm:pt modelId="{D7EAD5A9-55F4-4A68-BECD-ADBEEEF60ED4}">
      <dgm:prSet phldrT="[텍스트]"/>
      <dgm:spPr/>
      <dgm:t>
        <a:bodyPr/>
        <a:lstStyle/>
        <a:p>
          <a:pPr latinLnBrk="1"/>
          <a:r>
            <a:rPr lang="en-US" altLang="ko-KR"/>
            <a:t>Frequent</a:t>
          </a:r>
          <a:endParaRPr lang="ko-KR" altLang="en-US"/>
        </a:p>
      </dgm:t>
    </dgm:pt>
    <dgm:pt modelId="{D41044C2-21FF-4EA5-A666-D60A133FE2EB}" type="parTrans" cxnId="{A35B30E5-401B-44BB-9898-5181BFF611B2}">
      <dgm:prSet/>
      <dgm:spPr/>
      <dgm:t>
        <a:bodyPr/>
        <a:lstStyle/>
        <a:p>
          <a:pPr latinLnBrk="1"/>
          <a:endParaRPr lang="ko-KR" altLang="en-US"/>
        </a:p>
      </dgm:t>
    </dgm:pt>
    <dgm:pt modelId="{FDFED3DB-8F6E-4C11-AB7B-9E33BC57600E}" type="sibTrans" cxnId="{A35B30E5-401B-44BB-9898-5181BFF611B2}">
      <dgm:prSet/>
      <dgm:spPr/>
      <dgm:t>
        <a:bodyPr/>
        <a:lstStyle/>
        <a:p>
          <a:pPr latinLnBrk="1"/>
          <a:endParaRPr lang="ko-KR" altLang="en-US"/>
        </a:p>
      </dgm:t>
    </dgm:pt>
    <dgm:pt modelId="{C201F905-C62E-47E8-B1F3-8D04A1F01A24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매일은 아니지만 정기적으로 사용될 때</a:t>
          </a:r>
        </a:p>
      </dgm:t>
    </dgm:pt>
    <dgm:pt modelId="{DBDE9E83-0D10-4F66-8D96-CABBF00BFDB2}" type="parTrans" cxnId="{CEABFF75-1A5F-402D-8509-DD0E37A83416}">
      <dgm:prSet/>
      <dgm:spPr/>
      <dgm:t>
        <a:bodyPr/>
        <a:lstStyle/>
        <a:p>
          <a:pPr latinLnBrk="1"/>
          <a:endParaRPr lang="ko-KR" altLang="en-US"/>
        </a:p>
      </dgm:t>
    </dgm:pt>
    <dgm:pt modelId="{DC04BA77-E1FA-4369-881A-E86E751124DF}" type="sibTrans" cxnId="{CEABFF75-1A5F-402D-8509-DD0E37A83416}">
      <dgm:prSet/>
      <dgm:spPr/>
      <dgm:t>
        <a:bodyPr/>
        <a:lstStyle/>
        <a:p>
          <a:pPr latinLnBrk="1"/>
          <a:endParaRPr lang="ko-KR" altLang="en-US"/>
        </a:p>
      </dgm:t>
    </dgm:pt>
    <dgm:pt modelId="{A655F2EB-6170-4D0C-980C-66C9F1841215}">
      <dgm:prSet phldrT="[텍스트]"/>
      <dgm:spPr/>
      <dgm:t>
        <a:bodyPr/>
        <a:lstStyle/>
        <a:p>
          <a:pPr latinLnBrk="1"/>
          <a:r>
            <a:rPr lang="en-US" altLang="ko-KR"/>
            <a:t>Rare</a:t>
          </a:r>
          <a:endParaRPr lang="ko-KR" altLang="en-US"/>
        </a:p>
      </dgm:t>
    </dgm:pt>
    <dgm:pt modelId="{7C749BA7-6273-4670-AA40-0DAAA88563D5}" type="parTrans" cxnId="{9571BFA4-CE63-4622-928F-D9E2597CE1DF}">
      <dgm:prSet/>
      <dgm:spPr/>
      <dgm:t>
        <a:bodyPr/>
        <a:lstStyle/>
        <a:p>
          <a:pPr latinLnBrk="1"/>
          <a:endParaRPr lang="ko-KR" altLang="en-US"/>
        </a:p>
      </dgm:t>
    </dgm:pt>
    <dgm:pt modelId="{F92003EF-AD93-4606-96B4-6BCF8E4F4FE6}" type="sibTrans" cxnId="{9571BFA4-CE63-4622-928F-D9E2597CE1DF}">
      <dgm:prSet/>
      <dgm:spPr/>
      <dgm:t>
        <a:bodyPr/>
        <a:lstStyle/>
        <a:p>
          <a:pPr latinLnBrk="1"/>
          <a:endParaRPr lang="ko-KR" altLang="en-US"/>
        </a:p>
      </dgm:t>
    </dgm:pt>
    <dgm:pt modelId="{2BEEAD9C-2E5E-4DE0-B774-E4CD51E86C68}">
      <dgm:prSet phldrT="[텍스트]"/>
      <dgm:spPr/>
      <dgm:t>
        <a:bodyPr/>
        <a:lstStyle/>
        <a:p>
          <a:pPr latinLnBrk="1"/>
          <a:r>
            <a:rPr lang="en-US" altLang="ko-KR"/>
            <a:t>never</a:t>
          </a:r>
          <a:endParaRPr lang="ko-KR" altLang="en-US"/>
        </a:p>
      </dgm:t>
    </dgm:pt>
    <dgm:pt modelId="{16E39A6C-D860-4376-8BA2-B20A02031B4B}" type="parTrans" cxnId="{267C528F-BC2E-41A6-8315-3BE5C0F10071}">
      <dgm:prSet/>
      <dgm:spPr/>
      <dgm:t>
        <a:bodyPr/>
        <a:lstStyle/>
        <a:p>
          <a:pPr latinLnBrk="1"/>
          <a:endParaRPr lang="ko-KR" altLang="en-US"/>
        </a:p>
      </dgm:t>
    </dgm:pt>
    <dgm:pt modelId="{13C70C08-BCB7-44A9-B2AE-7E609B9F56A0}" type="sibTrans" cxnId="{267C528F-BC2E-41A6-8315-3BE5C0F10071}">
      <dgm:prSet/>
      <dgm:spPr/>
      <dgm:t>
        <a:bodyPr/>
        <a:lstStyle/>
        <a:p>
          <a:pPr latinLnBrk="1"/>
          <a:endParaRPr lang="ko-KR" altLang="en-US"/>
        </a:p>
      </dgm:t>
    </dgm:pt>
    <dgm:pt modelId="{E3EF57D7-3DA2-4F4D-94C1-FFA4E88EEF9E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포그라운드 서비스를 실행 중 일 때</a:t>
          </a:r>
        </a:p>
      </dgm:t>
    </dgm:pt>
    <dgm:pt modelId="{0945A0E5-CA54-4071-8BDC-67FEEBA6EFB3}" type="parTrans" cxnId="{3966698A-2250-4EE7-9749-4A929375C527}">
      <dgm:prSet/>
      <dgm:spPr/>
      <dgm:t>
        <a:bodyPr/>
        <a:lstStyle/>
        <a:p>
          <a:pPr latinLnBrk="1"/>
          <a:endParaRPr lang="ko-KR" altLang="en-US"/>
        </a:p>
      </dgm:t>
    </dgm:pt>
    <dgm:pt modelId="{2D1BDE3C-8E47-4405-96D3-9F620C8FC787}" type="sibTrans" cxnId="{3966698A-2250-4EE7-9749-4A929375C527}">
      <dgm:prSet/>
      <dgm:spPr/>
      <dgm:t>
        <a:bodyPr/>
        <a:lstStyle/>
        <a:p>
          <a:pPr latinLnBrk="1"/>
          <a:endParaRPr lang="ko-KR" altLang="en-US"/>
        </a:p>
      </dgm:t>
    </dgm:pt>
    <dgm:pt modelId="{086E0D55-0817-42C4-B212-1B78C72B2A9E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앱에 포그라운드 앱과 동기화 되어있을 때</a:t>
          </a:r>
        </a:p>
      </dgm:t>
    </dgm:pt>
    <dgm:pt modelId="{06C5B55C-AF1D-4F43-B656-68ECD555157B}" type="parTrans" cxnId="{1A112347-28F5-448D-B949-1347BFCED1F9}">
      <dgm:prSet/>
      <dgm:spPr/>
      <dgm:t>
        <a:bodyPr/>
        <a:lstStyle/>
        <a:p>
          <a:pPr latinLnBrk="1"/>
          <a:endParaRPr lang="ko-KR" altLang="en-US"/>
        </a:p>
      </dgm:t>
    </dgm:pt>
    <dgm:pt modelId="{AD80ED8D-0B93-45A1-A460-B1EDD38820BD}" type="sibTrans" cxnId="{1A112347-28F5-448D-B949-1347BFCED1F9}">
      <dgm:prSet/>
      <dgm:spPr/>
      <dgm:t>
        <a:bodyPr/>
        <a:lstStyle/>
        <a:p>
          <a:pPr latinLnBrk="1"/>
          <a:endParaRPr lang="ko-KR" altLang="en-US"/>
        </a:p>
      </dgm:t>
    </dgm:pt>
    <dgm:pt modelId="{9D5EDCF0-6486-4EFB-9715-EF26B02C2940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자주 사용되지 않을 때</a:t>
          </a:r>
        </a:p>
      </dgm:t>
    </dgm:pt>
    <dgm:pt modelId="{A7238A90-826D-4F15-8E61-F54BB6CDE111}" type="parTrans" cxnId="{10AFCB74-75FB-49D2-BEE7-2ADB57C88394}">
      <dgm:prSet/>
      <dgm:spPr/>
      <dgm:t>
        <a:bodyPr/>
        <a:lstStyle/>
        <a:p>
          <a:pPr latinLnBrk="1"/>
          <a:endParaRPr lang="ko-KR" altLang="en-US"/>
        </a:p>
      </dgm:t>
    </dgm:pt>
    <dgm:pt modelId="{8EB9D521-38B1-4F30-AEB3-695087370C82}" type="sibTrans" cxnId="{10AFCB74-75FB-49D2-BEE7-2ADB57C88394}">
      <dgm:prSet/>
      <dgm:spPr/>
      <dgm:t>
        <a:bodyPr/>
        <a:lstStyle/>
        <a:p>
          <a:pPr latinLnBrk="1"/>
          <a:endParaRPr lang="ko-KR" altLang="en-US"/>
        </a:p>
      </dgm:t>
    </dgm:pt>
    <dgm:pt modelId="{B36A4E36-AC78-4B69-9FB1-AC1D384BD568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설치되었지만 한 번도 실행 되지 않을 때</a:t>
          </a:r>
        </a:p>
      </dgm:t>
    </dgm:pt>
    <dgm:pt modelId="{7751EECE-0457-4A4F-899E-128980B713E7}" type="parTrans" cxnId="{3BD6E8FE-6F53-47B8-8530-9DADAD1F3250}">
      <dgm:prSet/>
      <dgm:spPr/>
      <dgm:t>
        <a:bodyPr/>
        <a:lstStyle/>
        <a:p>
          <a:pPr latinLnBrk="1"/>
          <a:endParaRPr lang="ko-KR" altLang="en-US"/>
        </a:p>
      </dgm:t>
    </dgm:pt>
    <dgm:pt modelId="{9A49F029-2F27-485E-809F-B93EF46A3E92}" type="sibTrans" cxnId="{3BD6E8FE-6F53-47B8-8530-9DADAD1F3250}">
      <dgm:prSet/>
      <dgm:spPr/>
      <dgm:t>
        <a:bodyPr/>
        <a:lstStyle/>
        <a:p>
          <a:pPr latinLnBrk="1"/>
          <a:endParaRPr lang="ko-KR" altLang="en-US"/>
        </a:p>
      </dgm:t>
    </dgm:pt>
    <dgm:pt modelId="{F3AF43A2-9EF2-4250-92BF-4FA04FCFFB67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사용자가 앱의 알림을 클릭할 때</a:t>
          </a:r>
        </a:p>
      </dgm:t>
    </dgm:pt>
    <dgm:pt modelId="{1741420D-3150-41F9-AC57-2D8649E003F3}" type="parTrans" cxnId="{10E90954-1028-4A25-B9BA-EBCBF87BF7F0}">
      <dgm:prSet/>
      <dgm:spPr/>
      <dgm:t>
        <a:bodyPr/>
        <a:lstStyle/>
        <a:p>
          <a:pPr latinLnBrk="1"/>
          <a:endParaRPr lang="ko-KR" altLang="en-US"/>
        </a:p>
      </dgm:t>
    </dgm:pt>
    <dgm:pt modelId="{0A274BE0-4B56-406E-8772-B828780AD85F}" type="sibTrans" cxnId="{10E90954-1028-4A25-B9BA-EBCBF87BF7F0}">
      <dgm:prSet/>
      <dgm:spPr/>
      <dgm:t>
        <a:bodyPr/>
        <a:lstStyle/>
        <a:p>
          <a:pPr latinLnBrk="1"/>
          <a:endParaRPr lang="ko-KR" altLang="en-US"/>
        </a:p>
      </dgm:t>
    </dgm:pt>
    <dgm:pt modelId="{A497D29F-D297-4CA9-B43B-D9CEC3473BCC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해당 앱을 사용자가 거의 매일 사용할 때</a:t>
          </a:r>
        </a:p>
      </dgm:t>
    </dgm:pt>
    <dgm:pt modelId="{4060C79B-2F35-411A-B677-B55FDC543253}" type="sibTrans" cxnId="{617FFD4D-5627-46DD-8EE0-67F066EDE2AA}">
      <dgm:prSet/>
      <dgm:spPr/>
      <dgm:t>
        <a:bodyPr/>
        <a:lstStyle/>
        <a:p>
          <a:pPr latinLnBrk="1"/>
          <a:endParaRPr lang="ko-KR" altLang="en-US"/>
        </a:p>
      </dgm:t>
    </dgm:pt>
    <dgm:pt modelId="{56B00A3B-913D-43A5-9C8F-3783E18C9FCA}" type="parTrans" cxnId="{617FFD4D-5627-46DD-8EE0-67F066EDE2AA}">
      <dgm:prSet/>
      <dgm:spPr/>
      <dgm:t>
        <a:bodyPr/>
        <a:lstStyle/>
        <a:p>
          <a:pPr latinLnBrk="1"/>
          <a:endParaRPr lang="ko-KR" altLang="en-US"/>
        </a:p>
      </dgm:t>
    </dgm:pt>
    <dgm:pt modelId="{FA3171A6-C009-422F-A7AF-FE6B52077AD4}" type="pres">
      <dgm:prSet presAssocID="{2DA54619-5EB7-4B3C-B137-D6CDD11115A4}" presName="Name0" presStyleCnt="0">
        <dgm:presLayoutVars>
          <dgm:dir/>
          <dgm:animLvl val="lvl"/>
          <dgm:resizeHandles val="exact"/>
        </dgm:presLayoutVars>
      </dgm:prSet>
      <dgm:spPr/>
    </dgm:pt>
    <dgm:pt modelId="{C0C2FC26-6D45-4997-8547-C5C51623F047}" type="pres">
      <dgm:prSet presAssocID="{5D0E677F-79C0-4278-83AF-2023018B8E7D}" presName="linNode" presStyleCnt="0"/>
      <dgm:spPr/>
    </dgm:pt>
    <dgm:pt modelId="{31FC2687-7C0F-4D6E-9BDB-7312C71668A4}" type="pres">
      <dgm:prSet presAssocID="{5D0E677F-79C0-4278-83AF-2023018B8E7D}" presName="parentText" presStyleLbl="node1" presStyleIdx="0" presStyleCnt="5" custScaleX="62097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9DDDD853-56B1-47B2-8066-5D62B6A9CD6B}" type="pres">
      <dgm:prSet presAssocID="{5D0E677F-79C0-4278-83AF-2023018B8E7D}" presName="descendantText" presStyleLbl="alignAccFollowNode1" presStyleIdx="0" presStyleCnt="5" custScaleX="100537" custScaleY="259626" custLinFactNeighborX="-19343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E943488C-C9F7-477F-A159-D670FFA6F752}" type="pres">
      <dgm:prSet presAssocID="{E31A1684-C4F2-46A7-B61B-301831938888}" presName="sp" presStyleCnt="0"/>
      <dgm:spPr/>
    </dgm:pt>
    <dgm:pt modelId="{183BF074-3FF7-4DB3-88C0-273571345482}" type="pres">
      <dgm:prSet presAssocID="{BAA1924F-2F77-48E2-B3CD-2B45556508DA}" presName="linNode" presStyleCnt="0"/>
      <dgm:spPr/>
    </dgm:pt>
    <dgm:pt modelId="{C9F0C754-D706-4854-AA0D-A90634D4E6F1}" type="pres">
      <dgm:prSet presAssocID="{BAA1924F-2F77-48E2-B3CD-2B45556508DA}" presName="parentText" presStyleLbl="node1" presStyleIdx="1" presStyleCnt="5" custScaleX="62097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D416C79A-C993-43A1-BA74-8809557FFB78}" type="pres">
      <dgm:prSet presAssocID="{BAA1924F-2F77-48E2-B3CD-2B45556508DA}" presName="descendantText" presStyleLbl="alignAccFollowNode1" presStyleIdx="1" presStyleCnt="5" custScaleX="99607" custScaleY="115670" custLinFactNeighborX="-19334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305096F0-4CA5-4DC1-9737-F341067D4A71}" type="pres">
      <dgm:prSet presAssocID="{18738BAE-E8F3-47BD-A5BD-32549826A217}" presName="sp" presStyleCnt="0"/>
      <dgm:spPr/>
    </dgm:pt>
    <dgm:pt modelId="{EA79E42E-01E7-47B0-B1E4-F5993B1C159B}" type="pres">
      <dgm:prSet presAssocID="{D7EAD5A9-55F4-4A68-BECD-ADBEEEF60ED4}" presName="linNode" presStyleCnt="0"/>
      <dgm:spPr/>
    </dgm:pt>
    <dgm:pt modelId="{EC6B4473-FF20-44AB-A580-EA603F3587D2}" type="pres">
      <dgm:prSet presAssocID="{D7EAD5A9-55F4-4A68-BECD-ADBEEEF60ED4}" presName="parentText" presStyleLbl="node1" presStyleIdx="2" presStyleCnt="5" custScaleX="62036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752995E5-CB45-477D-A063-CDD943A36744}" type="pres">
      <dgm:prSet presAssocID="{D7EAD5A9-55F4-4A68-BECD-ADBEEEF60ED4}" presName="descendantText" presStyleLbl="alignAccFollowNode1" presStyleIdx="2" presStyleCnt="5" custScaleX="99301" custScaleY="117102" custLinFactNeighborX="-19326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A3E38E06-3143-4B6B-9CB9-C123E035EDD0}" type="pres">
      <dgm:prSet presAssocID="{FDFED3DB-8F6E-4C11-AB7B-9E33BC57600E}" presName="sp" presStyleCnt="0"/>
      <dgm:spPr/>
    </dgm:pt>
    <dgm:pt modelId="{0146CCBE-81D3-4EFC-834D-5D2F18EBA280}" type="pres">
      <dgm:prSet presAssocID="{A655F2EB-6170-4D0C-980C-66C9F1841215}" presName="linNode" presStyleCnt="0"/>
      <dgm:spPr/>
    </dgm:pt>
    <dgm:pt modelId="{245E38C3-C1E1-4AA1-A380-2644E831A255}" type="pres">
      <dgm:prSet presAssocID="{A655F2EB-6170-4D0C-980C-66C9F1841215}" presName="parentText" presStyleLbl="node1" presStyleIdx="3" presStyleCnt="5" custScaleX="62036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A0A2F4B2-76C2-43D8-8D6F-0CD8330C956B}" type="pres">
      <dgm:prSet presAssocID="{A655F2EB-6170-4D0C-980C-66C9F1841215}" presName="descendantText" presStyleLbl="alignAccFollowNode1" presStyleIdx="3" presStyleCnt="5" custScaleX="98933" custScaleY="107777" custLinFactNeighborX="-19326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259FB223-3D33-43D7-B4EE-2BC77E7615E0}" type="pres">
      <dgm:prSet presAssocID="{F92003EF-AD93-4606-96B4-6BCF8E4F4FE6}" presName="sp" presStyleCnt="0"/>
      <dgm:spPr/>
    </dgm:pt>
    <dgm:pt modelId="{993428C0-F6B5-4C8D-9D29-A779F00BC73C}" type="pres">
      <dgm:prSet presAssocID="{2BEEAD9C-2E5E-4DE0-B774-E4CD51E86C68}" presName="linNode" presStyleCnt="0"/>
      <dgm:spPr/>
    </dgm:pt>
    <dgm:pt modelId="{2A7C236F-BE05-4ED0-B681-B70448A351D4}" type="pres">
      <dgm:prSet presAssocID="{2BEEAD9C-2E5E-4DE0-B774-E4CD51E86C68}" presName="parentText" presStyleLbl="node1" presStyleIdx="4" presStyleCnt="5" custScaleX="62036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4C7B2B04-21B0-4C07-B660-15F492B278FA}" type="pres">
      <dgm:prSet presAssocID="{2BEEAD9C-2E5E-4DE0-B774-E4CD51E86C68}" presName="descendantText" presStyleLbl="alignAccFollowNode1" presStyleIdx="4" presStyleCnt="5" custScaleX="98592" custScaleY="110518" custLinFactNeighborX="-19326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</dgm:ptLst>
  <dgm:cxnLst>
    <dgm:cxn modelId="{91ACC907-0BA1-43CF-88F6-64BCEE05FE0E}" type="presOf" srcId="{2DA54619-5EB7-4B3C-B137-D6CDD11115A4}" destId="{FA3171A6-C009-422F-A7AF-FE6B52077AD4}" srcOrd="0" destOrd="0" presId="urn:microsoft.com/office/officeart/2005/8/layout/vList5"/>
    <dgm:cxn modelId="{77516A0B-7D8A-4905-927D-0D9F618E05C7}" type="presOf" srcId="{2BEEAD9C-2E5E-4DE0-B774-E4CD51E86C68}" destId="{2A7C236F-BE05-4ED0-B681-B70448A351D4}" srcOrd="0" destOrd="0" presId="urn:microsoft.com/office/officeart/2005/8/layout/vList5"/>
    <dgm:cxn modelId="{788ACD0C-3B8F-4D86-928F-D7FA2494CA5E}" type="presOf" srcId="{9D5EDCF0-6486-4EFB-9715-EF26B02C2940}" destId="{A0A2F4B2-76C2-43D8-8D6F-0CD8330C956B}" srcOrd="0" destOrd="0" presId="urn:microsoft.com/office/officeart/2005/8/layout/vList5"/>
    <dgm:cxn modelId="{47D99614-995D-45F2-A9D4-A40F7C46648B}" type="presOf" srcId="{E3EF57D7-3DA2-4F4D-94C1-FFA4E88EEF9E}" destId="{9DDDD853-56B1-47B2-8066-5D62B6A9CD6B}" srcOrd="0" destOrd="1" presId="urn:microsoft.com/office/officeart/2005/8/layout/vList5"/>
    <dgm:cxn modelId="{A6325C44-88B7-4885-8941-22787F5ECB8C}" type="presOf" srcId="{D7EAD5A9-55F4-4A68-BECD-ADBEEEF60ED4}" destId="{EC6B4473-FF20-44AB-A580-EA603F3587D2}" srcOrd="0" destOrd="0" presId="urn:microsoft.com/office/officeart/2005/8/layout/vList5"/>
    <dgm:cxn modelId="{50729366-084F-4E97-A81E-E0BB5EC46FA8}" type="presOf" srcId="{A655F2EB-6170-4D0C-980C-66C9F1841215}" destId="{245E38C3-C1E1-4AA1-A380-2644E831A255}" srcOrd="0" destOrd="0" presId="urn:microsoft.com/office/officeart/2005/8/layout/vList5"/>
    <dgm:cxn modelId="{1A112347-28F5-448D-B949-1347BFCED1F9}" srcId="{5D0E677F-79C0-4278-83AF-2023018B8E7D}" destId="{086E0D55-0817-42C4-B212-1B78C72B2A9E}" srcOrd="2" destOrd="0" parTransId="{06C5B55C-AF1D-4F43-B656-68ECD555157B}" sibTransId="{AD80ED8D-0B93-45A1-A460-B1EDD38820BD}"/>
    <dgm:cxn modelId="{617FFD4D-5627-46DD-8EE0-67F066EDE2AA}" srcId="{BAA1924F-2F77-48E2-B3CD-2B45556508DA}" destId="{A497D29F-D297-4CA9-B43B-D9CEC3473BCC}" srcOrd="0" destOrd="0" parTransId="{56B00A3B-913D-43A5-9C8F-3783E18C9FCA}" sibTransId="{4060C79B-2F35-411A-B677-B55FDC543253}"/>
    <dgm:cxn modelId="{44FF9170-662B-4A2A-B12C-B3A5F68870B9}" srcId="{2DA54619-5EB7-4B3C-B137-D6CDD11115A4}" destId="{5D0E677F-79C0-4278-83AF-2023018B8E7D}" srcOrd="0" destOrd="0" parTransId="{D157C9D2-0CC8-4CB4-87F8-F25A882D713A}" sibTransId="{E31A1684-C4F2-46A7-B61B-301831938888}"/>
    <dgm:cxn modelId="{D2FBD752-B97C-4607-B332-A319C453C081}" type="presOf" srcId="{B36A4E36-AC78-4B69-9FB1-AC1D384BD568}" destId="{4C7B2B04-21B0-4C07-B660-15F492B278FA}" srcOrd="0" destOrd="0" presId="urn:microsoft.com/office/officeart/2005/8/layout/vList5"/>
    <dgm:cxn modelId="{611A2253-BA14-40E4-AB83-1A53843C5335}" srcId="{2DA54619-5EB7-4B3C-B137-D6CDD11115A4}" destId="{BAA1924F-2F77-48E2-B3CD-2B45556508DA}" srcOrd="1" destOrd="0" parTransId="{D44DD5BE-0C53-404E-9E48-5897099474F7}" sibTransId="{18738BAE-E8F3-47BD-A5BD-32549826A217}"/>
    <dgm:cxn modelId="{10E90954-1028-4A25-B9BA-EBCBF87BF7F0}" srcId="{5D0E677F-79C0-4278-83AF-2023018B8E7D}" destId="{F3AF43A2-9EF2-4250-92BF-4FA04FCFFB67}" srcOrd="3" destOrd="0" parTransId="{1741420D-3150-41F9-AC57-2D8649E003F3}" sibTransId="{0A274BE0-4B56-406E-8772-B828780AD85F}"/>
    <dgm:cxn modelId="{10AFCB74-75FB-49D2-BEE7-2ADB57C88394}" srcId="{A655F2EB-6170-4D0C-980C-66C9F1841215}" destId="{9D5EDCF0-6486-4EFB-9715-EF26B02C2940}" srcOrd="0" destOrd="0" parTransId="{A7238A90-826D-4F15-8E61-F54BB6CDE111}" sibTransId="{8EB9D521-38B1-4F30-AEB3-695087370C82}"/>
    <dgm:cxn modelId="{CEABFF75-1A5F-402D-8509-DD0E37A83416}" srcId="{D7EAD5A9-55F4-4A68-BECD-ADBEEEF60ED4}" destId="{C201F905-C62E-47E8-B1F3-8D04A1F01A24}" srcOrd="0" destOrd="0" parTransId="{DBDE9E83-0D10-4F66-8D96-CABBF00BFDB2}" sibTransId="{DC04BA77-E1FA-4369-881A-E86E751124DF}"/>
    <dgm:cxn modelId="{C0FBFC80-4BD1-4175-AFE8-BD3884CF7EBE}" srcId="{5D0E677F-79C0-4278-83AF-2023018B8E7D}" destId="{11BFD80A-EB74-4FFB-B268-58C52B7C46A2}" srcOrd="0" destOrd="0" parTransId="{22965066-3114-43A2-99C4-A0864C328D30}" sibTransId="{2C6B744E-91D8-49D9-9E59-474F06C220F1}"/>
    <dgm:cxn modelId="{59437E83-F38A-4D48-8976-D14CF5F22C44}" type="presOf" srcId="{BAA1924F-2F77-48E2-B3CD-2B45556508DA}" destId="{C9F0C754-D706-4854-AA0D-A90634D4E6F1}" srcOrd="0" destOrd="0" presId="urn:microsoft.com/office/officeart/2005/8/layout/vList5"/>
    <dgm:cxn modelId="{F04A8488-91EF-4C78-9B64-D5D9C3E8E567}" type="presOf" srcId="{5D0E677F-79C0-4278-83AF-2023018B8E7D}" destId="{31FC2687-7C0F-4D6E-9BDB-7312C71668A4}" srcOrd="0" destOrd="0" presId="urn:microsoft.com/office/officeart/2005/8/layout/vList5"/>
    <dgm:cxn modelId="{3966698A-2250-4EE7-9749-4A929375C527}" srcId="{5D0E677F-79C0-4278-83AF-2023018B8E7D}" destId="{E3EF57D7-3DA2-4F4D-94C1-FFA4E88EEF9E}" srcOrd="1" destOrd="0" parTransId="{0945A0E5-CA54-4071-8BDC-67FEEBA6EFB3}" sibTransId="{2D1BDE3C-8E47-4405-96D3-9F620C8FC787}"/>
    <dgm:cxn modelId="{267C528F-BC2E-41A6-8315-3BE5C0F10071}" srcId="{2DA54619-5EB7-4B3C-B137-D6CDD11115A4}" destId="{2BEEAD9C-2E5E-4DE0-B774-E4CD51E86C68}" srcOrd="4" destOrd="0" parTransId="{16E39A6C-D860-4376-8BA2-B20A02031B4B}" sibTransId="{13C70C08-BCB7-44A9-B2AE-7E609B9F56A0}"/>
    <dgm:cxn modelId="{17DE798F-98B6-4006-8D9A-FF83381A0A21}" srcId="{BAA1924F-2F77-48E2-B3CD-2B45556508DA}" destId="{3D74EF2D-FDAB-45C9-88FD-C4FADC5D876C}" srcOrd="1" destOrd="0" parTransId="{75E675D3-2AA0-4C93-BD50-7CFB95236183}" sibTransId="{24A4E46F-06D9-4BB1-A83D-122F33AF98DF}"/>
    <dgm:cxn modelId="{09415392-A732-421E-BF36-2AF8D9F0CA74}" type="presOf" srcId="{086E0D55-0817-42C4-B212-1B78C72B2A9E}" destId="{9DDDD853-56B1-47B2-8066-5D62B6A9CD6B}" srcOrd="0" destOrd="2" presId="urn:microsoft.com/office/officeart/2005/8/layout/vList5"/>
    <dgm:cxn modelId="{74E1759B-6CC0-4257-B0BA-8CD0A75A31D0}" type="presOf" srcId="{11BFD80A-EB74-4FFB-B268-58C52B7C46A2}" destId="{9DDDD853-56B1-47B2-8066-5D62B6A9CD6B}" srcOrd="0" destOrd="0" presId="urn:microsoft.com/office/officeart/2005/8/layout/vList5"/>
    <dgm:cxn modelId="{9571BFA4-CE63-4622-928F-D9E2597CE1DF}" srcId="{2DA54619-5EB7-4B3C-B137-D6CDD11115A4}" destId="{A655F2EB-6170-4D0C-980C-66C9F1841215}" srcOrd="3" destOrd="0" parTransId="{7C749BA7-6273-4670-AA40-0DAAA88563D5}" sibTransId="{F92003EF-AD93-4606-96B4-6BCF8E4F4FE6}"/>
    <dgm:cxn modelId="{025761D0-64D8-44EA-9D9B-9EA6FABA7B2E}" type="presOf" srcId="{C201F905-C62E-47E8-B1F3-8D04A1F01A24}" destId="{752995E5-CB45-477D-A063-CDD943A36744}" srcOrd="0" destOrd="0" presId="urn:microsoft.com/office/officeart/2005/8/layout/vList5"/>
    <dgm:cxn modelId="{0C4BBFDD-5333-4E4D-BADE-4FCFA4507E12}" type="presOf" srcId="{F3AF43A2-9EF2-4250-92BF-4FA04FCFFB67}" destId="{9DDDD853-56B1-47B2-8066-5D62B6A9CD6B}" srcOrd="0" destOrd="3" presId="urn:microsoft.com/office/officeart/2005/8/layout/vList5"/>
    <dgm:cxn modelId="{CF9298E4-460A-42B7-A78C-E4AE92494115}" type="presOf" srcId="{A497D29F-D297-4CA9-B43B-D9CEC3473BCC}" destId="{D416C79A-C993-43A1-BA74-8809557FFB78}" srcOrd="0" destOrd="0" presId="urn:microsoft.com/office/officeart/2005/8/layout/vList5"/>
    <dgm:cxn modelId="{A35B30E5-401B-44BB-9898-5181BFF611B2}" srcId="{2DA54619-5EB7-4B3C-B137-D6CDD11115A4}" destId="{D7EAD5A9-55F4-4A68-BECD-ADBEEEF60ED4}" srcOrd="2" destOrd="0" parTransId="{D41044C2-21FF-4EA5-A666-D60A133FE2EB}" sibTransId="{FDFED3DB-8F6E-4C11-AB7B-9E33BC57600E}"/>
    <dgm:cxn modelId="{0BFBC9FB-43B2-474F-883E-AFEA890C247A}" type="presOf" srcId="{3D74EF2D-FDAB-45C9-88FD-C4FADC5D876C}" destId="{D416C79A-C993-43A1-BA74-8809557FFB78}" srcOrd="0" destOrd="1" presId="urn:microsoft.com/office/officeart/2005/8/layout/vList5"/>
    <dgm:cxn modelId="{3BD6E8FE-6F53-47B8-8530-9DADAD1F3250}" srcId="{2BEEAD9C-2E5E-4DE0-B774-E4CD51E86C68}" destId="{B36A4E36-AC78-4B69-9FB1-AC1D384BD568}" srcOrd="0" destOrd="0" parTransId="{7751EECE-0457-4A4F-899E-128980B713E7}" sibTransId="{9A49F029-2F27-485E-809F-B93EF46A3E92}"/>
    <dgm:cxn modelId="{D27E6D98-FBCD-4281-A028-E838C8632D87}" type="presParOf" srcId="{FA3171A6-C009-422F-A7AF-FE6B52077AD4}" destId="{C0C2FC26-6D45-4997-8547-C5C51623F047}" srcOrd="0" destOrd="0" presId="urn:microsoft.com/office/officeart/2005/8/layout/vList5"/>
    <dgm:cxn modelId="{7E88674E-6E92-4A5D-853E-A2EE4BC96AB3}" type="presParOf" srcId="{C0C2FC26-6D45-4997-8547-C5C51623F047}" destId="{31FC2687-7C0F-4D6E-9BDB-7312C71668A4}" srcOrd="0" destOrd="0" presId="urn:microsoft.com/office/officeart/2005/8/layout/vList5"/>
    <dgm:cxn modelId="{036DE82E-7ADF-4E97-AF7F-BBAE0D9CB5E9}" type="presParOf" srcId="{C0C2FC26-6D45-4997-8547-C5C51623F047}" destId="{9DDDD853-56B1-47B2-8066-5D62B6A9CD6B}" srcOrd="1" destOrd="0" presId="urn:microsoft.com/office/officeart/2005/8/layout/vList5"/>
    <dgm:cxn modelId="{A250C5FF-2C4F-4ED3-9113-98B94B5C9C1E}" type="presParOf" srcId="{FA3171A6-C009-422F-A7AF-FE6B52077AD4}" destId="{E943488C-C9F7-477F-A159-D670FFA6F752}" srcOrd="1" destOrd="0" presId="urn:microsoft.com/office/officeart/2005/8/layout/vList5"/>
    <dgm:cxn modelId="{9407867F-BEA8-4F5A-976E-6EFA0657E173}" type="presParOf" srcId="{FA3171A6-C009-422F-A7AF-FE6B52077AD4}" destId="{183BF074-3FF7-4DB3-88C0-273571345482}" srcOrd="2" destOrd="0" presId="urn:microsoft.com/office/officeart/2005/8/layout/vList5"/>
    <dgm:cxn modelId="{A1CE2E8B-2770-4A35-B665-E0C9A86C2FEA}" type="presParOf" srcId="{183BF074-3FF7-4DB3-88C0-273571345482}" destId="{C9F0C754-D706-4854-AA0D-A90634D4E6F1}" srcOrd="0" destOrd="0" presId="urn:microsoft.com/office/officeart/2005/8/layout/vList5"/>
    <dgm:cxn modelId="{9112E349-4456-4C1F-816E-E0B172436D42}" type="presParOf" srcId="{183BF074-3FF7-4DB3-88C0-273571345482}" destId="{D416C79A-C993-43A1-BA74-8809557FFB78}" srcOrd="1" destOrd="0" presId="urn:microsoft.com/office/officeart/2005/8/layout/vList5"/>
    <dgm:cxn modelId="{8960F6E7-D907-44FA-B615-02758AD87629}" type="presParOf" srcId="{FA3171A6-C009-422F-A7AF-FE6B52077AD4}" destId="{305096F0-4CA5-4DC1-9737-F341067D4A71}" srcOrd="3" destOrd="0" presId="urn:microsoft.com/office/officeart/2005/8/layout/vList5"/>
    <dgm:cxn modelId="{DD34AF89-625A-4631-9201-E615475E9D32}" type="presParOf" srcId="{FA3171A6-C009-422F-A7AF-FE6B52077AD4}" destId="{EA79E42E-01E7-47B0-B1E4-F5993B1C159B}" srcOrd="4" destOrd="0" presId="urn:microsoft.com/office/officeart/2005/8/layout/vList5"/>
    <dgm:cxn modelId="{A27D5D7D-2163-400A-8CA0-3D3724D11652}" type="presParOf" srcId="{EA79E42E-01E7-47B0-B1E4-F5993B1C159B}" destId="{EC6B4473-FF20-44AB-A580-EA603F3587D2}" srcOrd="0" destOrd="0" presId="urn:microsoft.com/office/officeart/2005/8/layout/vList5"/>
    <dgm:cxn modelId="{AEF492D2-5123-4EE5-9D9E-F8BBFCC25680}" type="presParOf" srcId="{EA79E42E-01E7-47B0-B1E4-F5993B1C159B}" destId="{752995E5-CB45-477D-A063-CDD943A36744}" srcOrd="1" destOrd="0" presId="urn:microsoft.com/office/officeart/2005/8/layout/vList5"/>
    <dgm:cxn modelId="{726C8112-2345-468A-887F-10CAED74D448}" type="presParOf" srcId="{FA3171A6-C009-422F-A7AF-FE6B52077AD4}" destId="{A3E38E06-3143-4B6B-9CB9-C123E035EDD0}" srcOrd="5" destOrd="0" presId="urn:microsoft.com/office/officeart/2005/8/layout/vList5"/>
    <dgm:cxn modelId="{99AE6726-EB70-4F32-972D-4C0FBB979D76}" type="presParOf" srcId="{FA3171A6-C009-422F-A7AF-FE6B52077AD4}" destId="{0146CCBE-81D3-4EFC-834D-5D2F18EBA280}" srcOrd="6" destOrd="0" presId="urn:microsoft.com/office/officeart/2005/8/layout/vList5"/>
    <dgm:cxn modelId="{F9795655-26EC-4C44-98BB-90060F095AA8}" type="presParOf" srcId="{0146CCBE-81D3-4EFC-834D-5D2F18EBA280}" destId="{245E38C3-C1E1-4AA1-A380-2644E831A255}" srcOrd="0" destOrd="0" presId="urn:microsoft.com/office/officeart/2005/8/layout/vList5"/>
    <dgm:cxn modelId="{4C47B547-BAE3-4A3F-A95F-63A8C1438A04}" type="presParOf" srcId="{0146CCBE-81D3-4EFC-834D-5D2F18EBA280}" destId="{A0A2F4B2-76C2-43D8-8D6F-0CD8330C956B}" srcOrd="1" destOrd="0" presId="urn:microsoft.com/office/officeart/2005/8/layout/vList5"/>
    <dgm:cxn modelId="{57528FFA-D0D8-439C-AD76-C97D5E98C6B2}" type="presParOf" srcId="{FA3171A6-C009-422F-A7AF-FE6B52077AD4}" destId="{259FB223-3D33-43D7-B4EE-2BC77E7615E0}" srcOrd="7" destOrd="0" presId="urn:microsoft.com/office/officeart/2005/8/layout/vList5"/>
    <dgm:cxn modelId="{3514A448-2C9D-4396-8154-26889927B3A4}" type="presParOf" srcId="{FA3171A6-C009-422F-A7AF-FE6B52077AD4}" destId="{993428C0-F6B5-4C8D-9D29-A779F00BC73C}" srcOrd="8" destOrd="0" presId="urn:microsoft.com/office/officeart/2005/8/layout/vList5"/>
    <dgm:cxn modelId="{69A591DD-F424-490B-8373-900978693698}" type="presParOf" srcId="{993428C0-F6B5-4C8D-9D29-A779F00BC73C}" destId="{2A7C236F-BE05-4ED0-B681-B70448A351D4}" srcOrd="0" destOrd="0" presId="urn:microsoft.com/office/officeart/2005/8/layout/vList5"/>
    <dgm:cxn modelId="{A23A3CB9-5A93-4E02-8F77-F920F987712C}" type="presParOf" srcId="{993428C0-F6B5-4C8D-9D29-A779F00BC73C}" destId="{4C7B2B04-21B0-4C07-B660-15F492B278F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F8E7E2-D281-46E4-85F8-8891494F2CD2}" type="doc">
      <dgm:prSet loTypeId="urn:microsoft.com/office/officeart/2005/8/layout/radial5" loCatId="cycle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pPr latinLnBrk="1"/>
          <a:endParaRPr lang="ko-KR" altLang="en-US"/>
        </a:p>
      </dgm:t>
    </dgm:pt>
    <dgm:pt modelId="{1F5E5EC4-4178-40D6-8EE0-D15D68FE7739}">
      <dgm:prSet phldrT="[텍스트]"/>
      <dgm:spPr/>
      <dgm:t>
        <a:bodyPr/>
        <a:lstStyle/>
        <a:p>
          <a:pPr latinLnBrk="1"/>
          <a:r>
            <a:rPr lang="en-US" altLang="ko-KR"/>
            <a:t>App resource Request</a:t>
          </a:r>
          <a:endParaRPr lang="ko-KR" altLang="en-US"/>
        </a:p>
      </dgm:t>
    </dgm:pt>
    <dgm:pt modelId="{C04FAD76-7A63-4250-810F-C9A0AF5AD973}" type="parTrans" cxnId="{AB5B3954-481F-4C7E-8C8F-E6F8B449BD95}">
      <dgm:prSet/>
      <dgm:spPr/>
      <dgm:t>
        <a:bodyPr/>
        <a:lstStyle/>
        <a:p>
          <a:pPr latinLnBrk="1"/>
          <a:endParaRPr lang="ko-KR" altLang="en-US"/>
        </a:p>
      </dgm:t>
    </dgm:pt>
    <dgm:pt modelId="{A41E0E7E-39B0-46D9-A134-23A5B3F92F9D}" type="sibTrans" cxnId="{AB5B3954-481F-4C7E-8C8F-E6F8B449BD95}">
      <dgm:prSet/>
      <dgm:spPr/>
      <dgm:t>
        <a:bodyPr/>
        <a:lstStyle/>
        <a:p>
          <a:pPr latinLnBrk="1"/>
          <a:endParaRPr lang="ko-KR" altLang="en-US"/>
        </a:p>
      </dgm:t>
    </dgm:pt>
    <dgm:pt modelId="{D4067576-D7F4-4E8D-A84C-9065DF675851}">
      <dgm:prSet phldrT="[텍스트]"/>
      <dgm:spPr/>
      <dgm:t>
        <a:bodyPr/>
        <a:lstStyle/>
        <a:p>
          <a:pPr latinLnBrk="1"/>
          <a:r>
            <a:rPr lang="en-US" altLang="ko-KR"/>
            <a:t>Active</a:t>
          </a:r>
          <a:endParaRPr lang="ko-KR" altLang="en-US"/>
        </a:p>
      </dgm:t>
    </dgm:pt>
    <dgm:pt modelId="{67E63FCF-7B83-4ADD-8C3E-68969C8C9988}" type="parTrans" cxnId="{A67F4638-CA2D-4734-B53A-AEBC95F0F625}">
      <dgm:prSet/>
      <dgm:spPr/>
      <dgm:t>
        <a:bodyPr/>
        <a:lstStyle/>
        <a:p>
          <a:pPr latinLnBrk="1"/>
          <a:endParaRPr lang="ko-KR" altLang="en-US"/>
        </a:p>
      </dgm:t>
    </dgm:pt>
    <dgm:pt modelId="{38866980-2F13-4DE2-9AC5-96932221CA33}" type="sibTrans" cxnId="{A67F4638-CA2D-4734-B53A-AEBC95F0F625}">
      <dgm:prSet/>
      <dgm:spPr/>
      <dgm:t>
        <a:bodyPr/>
        <a:lstStyle/>
        <a:p>
          <a:pPr latinLnBrk="1"/>
          <a:endParaRPr lang="ko-KR" altLang="en-US"/>
        </a:p>
      </dgm:t>
    </dgm:pt>
    <dgm:pt modelId="{6B1B52BC-38F0-435D-BA1F-D91120E990F9}">
      <dgm:prSet phldrT="[텍스트]"/>
      <dgm:spPr/>
      <dgm:t>
        <a:bodyPr/>
        <a:lstStyle/>
        <a:p>
          <a:pPr latinLnBrk="1"/>
          <a:r>
            <a:rPr lang="en-US" altLang="ko-KR"/>
            <a:t>Frequent</a:t>
          </a:r>
          <a:endParaRPr lang="ko-KR" altLang="en-US"/>
        </a:p>
      </dgm:t>
    </dgm:pt>
    <dgm:pt modelId="{AC9EB4CD-0AD3-4B1C-8702-DC97EA524BAF}" type="parTrans" cxnId="{E531852D-064D-4BB8-A285-62C71A5146E2}">
      <dgm:prSet/>
      <dgm:spPr/>
      <dgm:t>
        <a:bodyPr/>
        <a:lstStyle/>
        <a:p>
          <a:pPr latinLnBrk="1"/>
          <a:endParaRPr lang="ko-KR" altLang="en-US"/>
        </a:p>
      </dgm:t>
    </dgm:pt>
    <dgm:pt modelId="{E6C964E8-6648-4365-B1F6-443E50A8D90C}" type="sibTrans" cxnId="{E531852D-064D-4BB8-A285-62C71A5146E2}">
      <dgm:prSet/>
      <dgm:spPr/>
      <dgm:t>
        <a:bodyPr/>
        <a:lstStyle/>
        <a:p>
          <a:pPr latinLnBrk="1"/>
          <a:endParaRPr lang="ko-KR" altLang="en-US"/>
        </a:p>
      </dgm:t>
    </dgm:pt>
    <dgm:pt modelId="{A073FC91-4980-4F20-9964-B536E4629145}">
      <dgm:prSet phldrT="[텍스트]"/>
      <dgm:spPr/>
      <dgm:t>
        <a:bodyPr/>
        <a:lstStyle/>
        <a:p>
          <a:pPr latinLnBrk="1"/>
          <a:r>
            <a:rPr lang="en-US" altLang="ko-KR"/>
            <a:t>Rare</a:t>
          </a:r>
          <a:endParaRPr lang="ko-KR" altLang="en-US"/>
        </a:p>
      </dgm:t>
    </dgm:pt>
    <dgm:pt modelId="{589DD38D-E286-49E9-B075-FB218298EF41}" type="parTrans" cxnId="{164FD4AE-813C-488E-ACE8-2FD81DE4C4C9}">
      <dgm:prSet/>
      <dgm:spPr/>
      <dgm:t>
        <a:bodyPr/>
        <a:lstStyle/>
        <a:p>
          <a:pPr latinLnBrk="1"/>
          <a:endParaRPr lang="ko-KR" altLang="en-US"/>
        </a:p>
      </dgm:t>
    </dgm:pt>
    <dgm:pt modelId="{6434B83A-8F66-4237-B7AA-623AF6E8105C}" type="sibTrans" cxnId="{164FD4AE-813C-488E-ACE8-2FD81DE4C4C9}">
      <dgm:prSet/>
      <dgm:spPr/>
      <dgm:t>
        <a:bodyPr/>
        <a:lstStyle/>
        <a:p>
          <a:pPr latinLnBrk="1"/>
          <a:endParaRPr lang="ko-KR" altLang="en-US"/>
        </a:p>
      </dgm:t>
    </dgm:pt>
    <dgm:pt modelId="{1EB0C51E-9728-47E6-8F8D-A0E1D4EFD92A}">
      <dgm:prSet phldrT="[텍스트]"/>
      <dgm:spPr/>
      <dgm:t>
        <a:bodyPr/>
        <a:lstStyle/>
        <a:p>
          <a:pPr latinLnBrk="1"/>
          <a:r>
            <a:rPr lang="en-US" altLang="ko-KR"/>
            <a:t>Working Set</a:t>
          </a:r>
          <a:endParaRPr lang="ko-KR" altLang="en-US"/>
        </a:p>
      </dgm:t>
    </dgm:pt>
    <dgm:pt modelId="{32BEB290-9A36-44D9-9498-9485BE3A0F83}" type="parTrans" cxnId="{3AB606F0-CA23-499A-B63A-4EE9DA7B38EC}">
      <dgm:prSet/>
      <dgm:spPr/>
      <dgm:t>
        <a:bodyPr/>
        <a:lstStyle/>
        <a:p>
          <a:pPr latinLnBrk="1"/>
          <a:endParaRPr lang="ko-KR" altLang="en-US"/>
        </a:p>
      </dgm:t>
    </dgm:pt>
    <dgm:pt modelId="{60ABD79D-327D-424A-97AC-1E073B87DBC7}" type="sibTrans" cxnId="{3AB606F0-CA23-499A-B63A-4EE9DA7B38EC}">
      <dgm:prSet/>
      <dgm:spPr/>
      <dgm:t>
        <a:bodyPr/>
        <a:lstStyle/>
        <a:p>
          <a:pPr latinLnBrk="1"/>
          <a:endParaRPr lang="ko-KR" altLang="en-US"/>
        </a:p>
      </dgm:t>
    </dgm:pt>
    <dgm:pt modelId="{A6EFA7DE-9D36-404A-8919-2B457EC06D1B}">
      <dgm:prSet phldrT="[텍스트]"/>
      <dgm:spPr/>
      <dgm:t>
        <a:bodyPr/>
        <a:lstStyle/>
        <a:p>
          <a:pPr latinLnBrk="1"/>
          <a:r>
            <a:rPr lang="en-US" altLang="ko-KR"/>
            <a:t>Never</a:t>
          </a:r>
          <a:endParaRPr lang="ko-KR" altLang="en-US"/>
        </a:p>
      </dgm:t>
    </dgm:pt>
    <dgm:pt modelId="{7B9C6C03-4A3E-4614-9027-0F926FF1F8A7}" type="parTrans" cxnId="{48453EAC-3D93-43CF-AA05-F198130F1F47}">
      <dgm:prSet/>
      <dgm:spPr/>
      <dgm:t>
        <a:bodyPr/>
        <a:lstStyle/>
        <a:p>
          <a:pPr latinLnBrk="1"/>
          <a:endParaRPr lang="ko-KR" altLang="en-US"/>
        </a:p>
      </dgm:t>
    </dgm:pt>
    <dgm:pt modelId="{1996A0CA-E61D-4CE7-8A7A-B24F8E8C9135}" type="sibTrans" cxnId="{48453EAC-3D93-43CF-AA05-F198130F1F47}">
      <dgm:prSet/>
      <dgm:spPr/>
      <dgm:t>
        <a:bodyPr/>
        <a:lstStyle/>
        <a:p>
          <a:pPr latinLnBrk="1"/>
          <a:endParaRPr lang="ko-KR" altLang="en-US"/>
        </a:p>
      </dgm:t>
    </dgm:pt>
    <dgm:pt modelId="{93C149D4-6BE2-4668-9CE9-AF0A86245723}" type="pres">
      <dgm:prSet presAssocID="{82F8E7E2-D281-46E4-85F8-8891494F2CD2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2E7ECF6-B127-4A65-B86D-0C22010B7293}" type="pres">
      <dgm:prSet presAssocID="{1F5E5EC4-4178-40D6-8EE0-D15D68FE7739}" presName="centerShape" presStyleLbl="node0" presStyleIdx="0" presStyleCnt="1" custScaleX="115594" custScaleY="115594"/>
      <dgm:spPr>
        <a:prstGeom prst="ellipse">
          <a:avLst/>
        </a:prstGeom>
      </dgm:spPr>
    </dgm:pt>
    <dgm:pt modelId="{C2F0B05C-5AB2-4B6C-908F-4963792ECA69}" type="pres">
      <dgm:prSet presAssocID="{67E63FCF-7B83-4ADD-8C3E-68969C8C9988}" presName="parTrans" presStyleLbl="sibTrans2D1" presStyleIdx="0" presStyleCnt="5"/>
      <dgm:spPr/>
    </dgm:pt>
    <dgm:pt modelId="{F01DD720-FC09-4DBD-B7FA-F5C596E80E94}" type="pres">
      <dgm:prSet presAssocID="{67E63FCF-7B83-4ADD-8C3E-68969C8C9988}" presName="connectorText" presStyleLbl="sibTrans2D1" presStyleIdx="0" presStyleCnt="5"/>
      <dgm:spPr/>
    </dgm:pt>
    <dgm:pt modelId="{522303A4-8E54-4604-BA04-4F507A4CD19A}" type="pres">
      <dgm:prSet presAssocID="{D4067576-D7F4-4E8D-A84C-9065DF675851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89A567EC-E998-45E1-B9E9-76EAF39E5431}" type="pres">
      <dgm:prSet presAssocID="{AC9EB4CD-0AD3-4B1C-8702-DC97EA524BAF}" presName="parTrans" presStyleLbl="sibTrans2D1" presStyleIdx="1" presStyleCnt="5"/>
      <dgm:spPr/>
    </dgm:pt>
    <dgm:pt modelId="{0BEBFB83-92FD-4865-A2D3-92A828222B95}" type="pres">
      <dgm:prSet presAssocID="{AC9EB4CD-0AD3-4B1C-8702-DC97EA524BAF}" presName="connectorText" presStyleLbl="sibTrans2D1" presStyleIdx="1" presStyleCnt="5"/>
      <dgm:spPr/>
    </dgm:pt>
    <dgm:pt modelId="{3CDD39A4-21E2-4E59-9D02-EF8275C0B604}" type="pres">
      <dgm:prSet presAssocID="{6B1B52BC-38F0-435D-BA1F-D91120E990F9}" presName="node" presStyleLbl="node1" presStyleIdx="1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F1272A83-5924-49E6-B3CB-541DB73F8C5E}" type="pres">
      <dgm:prSet presAssocID="{589DD38D-E286-49E9-B075-FB218298EF41}" presName="parTrans" presStyleLbl="sibTrans2D1" presStyleIdx="2" presStyleCnt="5"/>
      <dgm:spPr/>
    </dgm:pt>
    <dgm:pt modelId="{3F519F01-F090-4296-84C0-7CE4DA205969}" type="pres">
      <dgm:prSet presAssocID="{589DD38D-E286-49E9-B075-FB218298EF41}" presName="connectorText" presStyleLbl="sibTrans2D1" presStyleIdx="2" presStyleCnt="5"/>
      <dgm:spPr/>
    </dgm:pt>
    <dgm:pt modelId="{2881897D-8141-4F3B-8E23-463663469FB2}" type="pres">
      <dgm:prSet presAssocID="{A073FC91-4980-4F20-9964-B536E4629145}" presName="node" presStyleLbl="node1" presStyleIdx="2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11D939E8-0B39-4DF5-8CD0-25ED55F06C3F}" type="pres">
      <dgm:prSet presAssocID="{32BEB290-9A36-44D9-9498-9485BE3A0F83}" presName="parTrans" presStyleLbl="sibTrans2D1" presStyleIdx="3" presStyleCnt="5"/>
      <dgm:spPr/>
    </dgm:pt>
    <dgm:pt modelId="{13AE60D5-4D13-4E79-B890-934448519FDB}" type="pres">
      <dgm:prSet presAssocID="{32BEB290-9A36-44D9-9498-9485BE3A0F83}" presName="connectorText" presStyleLbl="sibTrans2D1" presStyleIdx="3" presStyleCnt="5"/>
      <dgm:spPr/>
    </dgm:pt>
    <dgm:pt modelId="{A935588A-3EE3-4E99-B176-B5495C84E3D2}" type="pres">
      <dgm:prSet presAssocID="{1EB0C51E-9728-47E6-8F8D-A0E1D4EFD92A}" presName="node" presStyleLbl="node1" presStyleIdx="3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AFAB7469-91D8-4174-8C3A-562781B14628}" type="pres">
      <dgm:prSet presAssocID="{7B9C6C03-4A3E-4614-9027-0F926FF1F8A7}" presName="parTrans" presStyleLbl="sibTrans2D1" presStyleIdx="4" presStyleCnt="5"/>
      <dgm:spPr/>
    </dgm:pt>
    <dgm:pt modelId="{FCD541E8-B8E2-4049-8BA5-DA3CC0D3D9AA}" type="pres">
      <dgm:prSet presAssocID="{7B9C6C03-4A3E-4614-9027-0F926FF1F8A7}" presName="connectorText" presStyleLbl="sibTrans2D1" presStyleIdx="4" presStyleCnt="5"/>
      <dgm:spPr/>
    </dgm:pt>
    <dgm:pt modelId="{32071569-4FBA-40AE-B809-08F001C7D5BB}" type="pres">
      <dgm:prSet presAssocID="{A6EFA7DE-9D36-404A-8919-2B457EC06D1B}" presName="node" presStyleLbl="node1" presStyleIdx="4" presStyleCnt="5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6069030C-23F1-40DB-A06E-532CE27C3214}" type="presOf" srcId="{D4067576-D7F4-4E8D-A84C-9065DF675851}" destId="{522303A4-8E54-4604-BA04-4F507A4CD19A}" srcOrd="0" destOrd="0" presId="urn:microsoft.com/office/officeart/2005/8/layout/radial5"/>
    <dgm:cxn modelId="{39F9920E-A728-44FD-A075-A68F9080E2A0}" type="presOf" srcId="{67E63FCF-7B83-4ADD-8C3E-68969C8C9988}" destId="{C2F0B05C-5AB2-4B6C-908F-4963792ECA69}" srcOrd="0" destOrd="0" presId="urn:microsoft.com/office/officeart/2005/8/layout/radial5"/>
    <dgm:cxn modelId="{A1040815-6FE3-466A-A847-66F29D4FFB79}" type="presOf" srcId="{589DD38D-E286-49E9-B075-FB218298EF41}" destId="{F1272A83-5924-49E6-B3CB-541DB73F8C5E}" srcOrd="0" destOrd="0" presId="urn:microsoft.com/office/officeart/2005/8/layout/radial5"/>
    <dgm:cxn modelId="{CC443825-8FC6-442B-A3B0-24A576B34DE3}" type="presOf" srcId="{589DD38D-E286-49E9-B075-FB218298EF41}" destId="{3F519F01-F090-4296-84C0-7CE4DA205969}" srcOrd="1" destOrd="0" presId="urn:microsoft.com/office/officeart/2005/8/layout/radial5"/>
    <dgm:cxn modelId="{404AA12B-7025-4262-BABD-1E359A984600}" type="presOf" srcId="{7B9C6C03-4A3E-4614-9027-0F926FF1F8A7}" destId="{FCD541E8-B8E2-4049-8BA5-DA3CC0D3D9AA}" srcOrd="1" destOrd="0" presId="urn:microsoft.com/office/officeart/2005/8/layout/radial5"/>
    <dgm:cxn modelId="{E531852D-064D-4BB8-A285-62C71A5146E2}" srcId="{1F5E5EC4-4178-40D6-8EE0-D15D68FE7739}" destId="{6B1B52BC-38F0-435D-BA1F-D91120E990F9}" srcOrd="1" destOrd="0" parTransId="{AC9EB4CD-0AD3-4B1C-8702-DC97EA524BAF}" sibTransId="{E6C964E8-6648-4365-B1F6-443E50A8D90C}"/>
    <dgm:cxn modelId="{F6766937-0385-4890-8696-30C777AA03DD}" type="presOf" srcId="{32BEB290-9A36-44D9-9498-9485BE3A0F83}" destId="{13AE60D5-4D13-4E79-B890-934448519FDB}" srcOrd="1" destOrd="0" presId="urn:microsoft.com/office/officeart/2005/8/layout/radial5"/>
    <dgm:cxn modelId="{A67F4638-CA2D-4734-B53A-AEBC95F0F625}" srcId="{1F5E5EC4-4178-40D6-8EE0-D15D68FE7739}" destId="{D4067576-D7F4-4E8D-A84C-9065DF675851}" srcOrd="0" destOrd="0" parTransId="{67E63FCF-7B83-4ADD-8C3E-68969C8C9988}" sibTransId="{38866980-2F13-4DE2-9AC5-96932221CA33}"/>
    <dgm:cxn modelId="{5587D738-1657-4DE3-AF04-5A8B6BBC09C9}" type="presOf" srcId="{A6EFA7DE-9D36-404A-8919-2B457EC06D1B}" destId="{32071569-4FBA-40AE-B809-08F001C7D5BB}" srcOrd="0" destOrd="0" presId="urn:microsoft.com/office/officeart/2005/8/layout/radial5"/>
    <dgm:cxn modelId="{DBD61A65-8960-4324-BD1A-92580B30098B}" type="presOf" srcId="{A073FC91-4980-4F20-9964-B536E4629145}" destId="{2881897D-8141-4F3B-8E23-463663469FB2}" srcOrd="0" destOrd="0" presId="urn:microsoft.com/office/officeart/2005/8/layout/radial5"/>
    <dgm:cxn modelId="{FA713A48-9B76-43EF-B14B-941A57564688}" type="presOf" srcId="{67E63FCF-7B83-4ADD-8C3E-68969C8C9988}" destId="{F01DD720-FC09-4DBD-B7FA-F5C596E80E94}" srcOrd="1" destOrd="0" presId="urn:microsoft.com/office/officeart/2005/8/layout/radial5"/>
    <dgm:cxn modelId="{AB5B3954-481F-4C7E-8C8F-E6F8B449BD95}" srcId="{82F8E7E2-D281-46E4-85F8-8891494F2CD2}" destId="{1F5E5EC4-4178-40D6-8EE0-D15D68FE7739}" srcOrd="0" destOrd="0" parTransId="{C04FAD76-7A63-4250-810F-C9A0AF5AD973}" sibTransId="{A41E0E7E-39B0-46D9-A134-23A5B3F92F9D}"/>
    <dgm:cxn modelId="{3A4AF57F-D9DE-4F19-860B-133F45489AE6}" type="presOf" srcId="{AC9EB4CD-0AD3-4B1C-8702-DC97EA524BAF}" destId="{89A567EC-E998-45E1-B9E9-76EAF39E5431}" srcOrd="0" destOrd="0" presId="urn:microsoft.com/office/officeart/2005/8/layout/radial5"/>
    <dgm:cxn modelId="{0C982D8F-8B2A-48FF-AA0A-B80E9D591486}" type="presOf" srcId="{AC9EB4CD-0AD3-4B1C-8702-DC97EA524BAF}" destId="{0BEBFB83-92FD-4865-A2D3-92A828222B95}" srcOrd="1" destOrd="0" presId="urn:microsoft.com/office/officeart/2005/8/layout/radial5"/>
    <dgm:cxn modelId="{DB3F1893-A60A-44AB-9A17-9A8CBFCE86D7}" type="presOf" srcId="{7B9C6C03-4A3E-4614-9027-0F926FF1F8A7}" destId="{AFAB7469-91D8-4174-8C3A-562781B14628}" srcOrd="0" destOrd="0" presId="urn:microsoft.com/office/officeart/2005/8/layout/radial5"/>
    <dgm:cxn modelId="{C1C6FDA5-5DC0-44A9-9175-6B0217F8EAE0}" type="presOf" srcId="{6B1B52BC-38F0-435D-BA1F-D91120E990F9}" destId="{3CDD39A4-21E2-4E59-9D02-EF8275C0B604}" srcOrd="0" destOrd="0" presId="urn:microsoft.com/office/officeart/2005/8/layout/radial5"/>
    <dgm:cxn modelId="{CC27DFA6-1DCB-49B5-A67E-65A10733C163}" type="presOf" srcId="{32BEB290-9A36-44D9-9498-9485BE3A0F83}" destId="{11D939E8-0B39-4DF5-8CD0-25ED55F06C3F}" srcOrd="0" destOrd="0" presId="urn:microsoft.com/office/officeart/2005/8/layout/radial5"/>
    <dgm:cxn modelId="{48453EAC-3D93-43CF-AA05-F198130F1F47}" srcId="{1F5E5EC4-4178-40D6-8EE0-D15D68FE7739}" destId="{A6EFA7DE-9D36-404A-8919-2B457EC06D1B}" srcOrd="4" destOrd="0" parTransId="{7B9C6C03-4A3E-4614-9027-0F926FF1F8A7}" sibTransId="{1996A0CA-E61D-4CE7-8A7A-B24F8E8C9135}"/>
    <dgm:cxn modelId="{164FD4AE-813C-488E-ACE8-2FD81DE4C4C9}" srcId="{1F5E5EC4-4178-40D6-8EE0-D15D68FE7739}" destId="{A073FC91-4980-4F20-9964-B536E4629145}" srcOrd="2" destOrd="0" parTransId="{589DD38D-E286-49E9-B075-FB218298EF41}" sibTransId="{6434B83A-8F66-4237-B7AA-623AF6E8105C}"/>
    <dgm:cxn modelId="{306BEAD0-8DAD-4CCE-91F9-D2D84BD856EE}" type="presOf" srcId="{82F8E7E2-D281-46E4-85F8-8891494F2CD2}" destId="{93C149D4-6BE2-4668-9CE9-AF0A86245723}" srcOrd="0" destOrd="0" presId="urn:microsoft.com/office/officeart/2005/8/layout/radial5"/>
    <dgm:cxn modelId="{DE3293E0-A3AA-44D1-A554-36958BA18ED7}" type="presOf" srcId="{1EB0C51E-9728-47E6-8F8D-A0E1D4EFD92A}" destId="{A935588A-3EE3-4E99-B176-B5495C84E3D2}" srcOrd="0" destOrd="0" presId="urn:microsoft.com/office/officeart/2005/8/layout/radial5"/>
    <dgm:cxn modelId="{0E3C15E6-E4D0-4075-80AC-B313739EDFB3}" type="presOf" srcId="{1F5E5EC4-4178-40D6-8EE0-D15D68FE7739}" destId="{D2E7ECF6-B127-4A65-B86D-0C22010B7293}" srcOrd="0" destOrd="0" presId="urn:microsoft.com/office/officeart/2005/8/layout/radial5"/>
    <dgm:cxn modelId="{3AB606F0-CA23-499A-B63A-4EE9DA7B38EC}" srcId="{1F5E5EC4-4178-40D6-8EE0-D15D68FE7739}" destId="{1EB0C51E-9728-47E6-8F8D-A0E1D4EFD92A}" srcOrd="3" destOrd="0" parTransId="{32BEB290-9A36-44D9-9498-9485BE3A0F83}" sibTransId="{60ABD79D-327D-424A-97AC-1E073B87DBC7}"/>
    <dgm:cxn modelId="{25092F82-0A04-48B6-B6FE-01378D155E58}" type="presParOf" srcId="{93C149D4-6BE2-4668-9CE9-AF0A86245723}" destId="{D2E7ECF6-B127-4A65-B86D-0C22010B7293}" srcOrd="0" destOrd="0" presId="urn:microsoft.com/office/officeart/2005/8/layout/radial5"/>
    <dgm:cxn modelId="{D4D69FB6-F5CE-4DA8-A2F3-4FBB6D27D3FD}" type="presParOf" srcId="{93C149D4-6BE2-4668-9CE9-AF0A86245723}" destId="{C2F0B05C-5AB2-4B6C-908F-4963792ECA69}" srcOrd="1" destOrd="0" presId="urn:microsoft.com/office/officeart/2005/8/layout/radial5"/>
    <dgm:cxn modelId="{C8CF00CA-0E66-439A-907C-13F8BBA15760}" type="presParOf" srcId="{C2F0B05C-5AB2-4B6C-908F-4963792ECA69}" destId="{F01DD720-FC09-4DBD-B7FA-F5C596E80E94}" srcOrd="0" destOrd="0" presId="urn:microsoft.com/office/officeart/2005/8/layout/radial5"/>
    <dgm:cxn modelId="{E5AA2779-6FD5-41A6-AFBF-69A86425C948}" type="presParOf" srcId="{93C149D4-6BE2-4668-9CE9-AF0A86245723}" destId="{522303A4-8E54-4604-BA04-4F507A4CD19A}" srcOrd="2" destOrd="0" presId="urn:microsoft.com/office/officeart/2005/8/layout/radial5"/>
    <dgm:cxn modelId="{94BC9845-C72E-44EB-BC99-5DD2F2E0CFA2}" type="presParOf" srcId="{93C149D4-6BE2-4668-9CE9-AF0A86245723}" destId="{89A567EC-E998-45E1-B9E9-76EAF39E5431}" srcOrd="3" destOrd="0" presId="urn:microsoft.com/office/officeart/2005/8/layout/radial5"/>
    <dgm:cxn modelId="{3899A954-25ED-4601-A65A-F24F0C935FED}" type="presParOf" srcId="{89A567EC-E998-45E1-B9E9-76EAF39E5431}" destId="{0BEBFB83-92FD-4865-A2D3-92A828222B95}" srcOrd="0" destOrd="0" presId="urn:microsoft.com/office/officeart/2005/8/layout/radial5"/>
    <dgm:cxn modelId="{99438733-F11E-49CB-846B-097A85E18F0C}" type="presParOf" srcId="{93C149D4-6BE2-4668-9CE9-AF0A86245723}" destId="{3CDD39A4-21E2-4E59-9D02-EF8275C0B604}" srcOrd="4" destOrd="0" presId="urn:microsoft.com/office/officeart/2005/8/layout/radial5"/>
    <dgm:cxn modelId="{482F8846-305D-4C16-B25C-4C86C4AA0AFC}" type="presParOf" srcId="{93C149D4-6BE2-4668-9CE9-AF0A86245723}" destId="{F1272A83-5924-49E6-B3CB-541DB73F8C5E}" srcOrd="5" destOrd="0" presId="urn:microsoft.com/office/officeart/2005/8/layout/radial5"/>
    <dgm:cxn modelId="{37803216-45D5-4446-8282-7F278908D8D1}" type="presParOf" srcId="{F1272A83-5924-49E6-B3CB-541DB73F8C5E}" destId="{3F519F01-F090-4296-84C0-7CE4DA205969}" srcOrd="0" destOrd="0" presId="urn:microsoft.com/office/officeart/2005/8/layout/radial5"/>
    <dgm:cxn modelId="{EC968782-65BF-4C4C-97AB-0C9D4019C15D}" type="presParOf" srcId="{93C149D4-6BE2-4668-9CE9-AF0A86245723}" destId="{2881897D-8141-4F3B-8E23-463663469FB2}" srcOrd="6" destOrd="0" presId="urn:microsoft.com/office/officeart/2005/8/layout/radial5"/>
    <dgm:cxn modelId="{7945911E-C330-4FB6-AEBA-8EC15F8B7DEC}" type="presParOf" srcId="{93C149D4-6BE2-4668-9CE9-AF0A86245723}" destId="{11D939E8-0B39-4DF5-8CD0-25ED55F06C3F}" srcOrd="7" destOrd="0" presId="urn:microsoft.com/office/officeart/2005/8/layout/radial5"/>
    <dgm:cxn modelId="{57B6FF11-4B86-4781-A7C8-D3E25D392E24}" type="presParOf" srcId="{11D939E8-0B39-4DF5-8CD0-25ED55F06C3F}" destId="{13AE60D5-4D13-4E79-B890-934448519FDB}" srcOrd="0" destOrd="0" presId="urn:microsoft.com/office/officeart/2005/8/layout/radial5"/>
    <dgm:cxn modelId="{D5FE5C73-8919-43B7-9EE3-E54C0E67C5D3}" type="presParOf" srcId="{93C149D4-6BE2-4668-9CE9-AF0A86245723}" destId="{A935588A-3EE3-4E99-B176-B5495C84E3D2}" srcOrd="8" destOrd="0" presId="urn:microsoft.com/office/officeart/2005/8/layout/radial5"/>
    <dgm:cxn modelId="{01A231AC-D94A-4B7E-9953-E836070E4E63}" type="presParOf" srcId="{93C149D4-6BE2-4668-9CE9-AF0A86245723}" destId="{AFAB7469-91D8-4174-8C3A-562781B14628}" srcOrd="9" destOrd="0" presId="urn:microsoft.com/office/officeart/2005/8/layout/radial5"/>
    <dgm:cxn modelId="{A2C91F16-6781-4477-801E-B808B8A7561A}" type="presParOf" srcId="{AFAB7469-91D8-4174-8C3A-562781B14628}" destId="{FCD541E8-B8E2-4049-8BA5-DA3CC0D3D9AA}" srcOrd="0" destOrd="0" presId="urn:microsoft.com/office/officeart/2005/8/layout/radial5"/>
    <dgm:cxn modelId="{E7A8FCE6-2779-44AF-B612-F36414903937}" type="presParOf" srcId="{93C149D4-6BE2-4668-9CE9-AF0A86245723}" destId="{32071569-4FBA-40AE-B809-08F001C7D5B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3BD0E58-48BB-486B-B96C-2C3C8AC954E3}" type="doc">
      <dgm:prSet loTypeId="urn:microsoft.com/office/officeart/2005/8/layout/chevron1" loCatId="process" qsTypeId="urn:microsoft.com/office/officeart/2005/8/quickstyle/simple1" qsCatId="simple" csTypeId="urn:microsoft.com/office/officeart/2005/8/colors/accent6_3" csCatId="accent6" phldr="1"/>
      <dgm:spPr/>
    </dgm:pt>
    <dgm:pt modelId="{D4D7B522-168A-4AC9-AC54-A03CFF396DE4}">
      <dgm:prSet phldrT="[텍스트]"/>
      <dgm:spPr/>
      <dgm:t>
        <a:bodyPr/>
        <a:lstStyle/>
        <a:p>
          <a:pPr latinLnBrk="1"/>
          <a:r>
            <a:rPr lang="ko-KR" altLang="en-US"/>
            <a:t>카메라를 동작하는 프로세스가 사진을 찍는다</a:t>
          </a:r>
        </a:p>
      </dgm:t>
    </dgm:pt>
    <dgm:pt modelId="{56AB7AA4-F3F1-4482-9D5A-C057B7A3A3F1}" type="parTrans" cxnId="{B15F959F-5672-41A1-BD6B-E84CD501B21B}">
      <dgm:prSet/>
      <dgm:spPr/>
      <dgm:t>
        <a:bodyPr/>
        <a:lstStyle/>
        <a:p>
          <a:pPr latinLnBrk="1"/>
          <a:endParaRPr lang="ko-KR" altLang="en-US"/>
        </a:p>
      </dgm:t>
    </dgm:pt>
    <dgm:pt modelId="{3E8F4845-AA43-44AF-A7C3-605BFFEE30E9}" type="sibTrans" cxnId="{B15F959F-5672-41A1-BD6B-E84CD501B21B}">
      <dgm:prSet/>
      <dgm:spPr/>
      <dgm:t>
        <a:bodyPr/>
        <a:lstStyle/>
        <a:p>
          <a:pPr latinLnBrk="1"/>
          <a:endParaRPr lang="ko-KR" altLang="en-US"/>
        </a:p>
      </dgm:t>
    </dgm:pt>
    <dgm:pt modelId="{9E820E9C-2B9E-4084-A490-BAB6146DC49E}">
      <dgm:prSet phldrT="[텍스트]"/>
      <dgm:spPr/>
      <dgm:t>
        <a:bodyPr lIns="0" rIns="0"/>
        <a:lstStyle/>
        <a:p>
          <a:pPr latinLnBrk="1"/>
          <a:r>
            <a:rPr lang="ko-KR" altLang="en-US"/>
            <a:t>카메라 동작 프로세스가 사진을 출력하는 프로세스에 커널 공간을 통해 출력 요청 메시지를 보낸다</a:t>
          </a:r>
        </a:p>
      </dgm:t>
    </dgm:pt>
    <dgm:pt modelId="{6DF1D770-DB0F-4C40-8078-B94711D056AC}" type="parTrans" cxnId="{008BACF2-5711-4743-9787-CF25F96B5C0C}">
      <dgm:prSet/>
      <dgm:spPr/>
      <dgm:t>
        <a:bodyPr/>
        <a:lstStyle/>
        <a:p>
          <a:pPr latinLnBrk="1"/>
          <a:endParaRPr lang="ko-KR" altLang="en-US"/>
        </a:p>
      </dgm:t>
    </dgm:pt>
    <dgm:pt modelId="{6D6BB927-633E-46E6-B61B-A7D1C4ABDC31}" type="sibTrans" cxnId="{008BACF2-5711-4743-9787-CF25F96B5C0C}">
      <dgm:prSet/>
      <dgm:spPr/>
      <dgm:t>
        <a:bodyPr/>
        <a:lstStyle/>
        <a:p>
          <a:pPr latinLnBrk="1"/>
          <a:endParaRPr lang="ko-KR" altLang="en-US"/>
        </a:p>
      </dgm:t>
    </dgm:pt>
    <dgm:pt modelId="{F1038C41-DF0F-49AD-9EB8-0F5AD3EE496B}">
      <dgm:prSet phldrT="[텍스트]"/>
      <dgm:spPr/>
      <dgm:t>
        <a:bodyPr lIns="0" rIns="0"/>
        <a:lstStyle/>
        <a:p>
          <a:pPr latinLnBrk="1"/>
          <a:r>
            <a:rPr lang="ko-KR" altLang="en-US"/>
            <a:t>커널공간을 사용하여 두 프로세스 사이에서 메시지 전송이 이루어진다</a:t>
          </a:r>
        </a:p>
      </dgm:t>
    </dgm:pt>
    <dgm:pt modelId="{2C26DBEC-6857-4242-954B-C2A413129FCC}" type="parTrans" cxnId="{E8A1FAC8-92BC-4678-8FDE-1026D1C0FD77}">
      <dgm:prSet/>
      <dgm:spPr/>
      <dgm:t>
        <a:bodyPr/>
        <a:lstStyle/>
        <a:p>
          <a:pPr latinLnBrk="1"/>
          <a:endParaRPr lang="ko-KR" altLang="en-US"/>
        </a:p>
      </dgm:t>
    </dgm:pt>
    <dgm:pt modelId="{79FDC3A8-8189-45E9-AF89-4675969EB039}" type="sibTrans" cxnId="{E8A1FAC8-92BC-4678-8FDE-1026D1C0FD77}">
      <dgm:prSet/>
      <dgm:spPr/>
      <dgm:t>
        <a:bodyPr/>
        <a:lstStyle/>
        <a:p>
          <a:pPr latinLnBrk="1"/>
          <a:endParaRPr lang="ko-KR" altLang="en-US"/>
        </a:p>
      </dgm:t>
    </dgm:pt>
    <dgm:pt modelId="{C005E203-11FA-468B-B202-7C5463994A7E}" type="pres">
      <dgm:prSet presAssocID="{33BD0E58-48BB-486B-B96C-2C3C8AC954E3}" presName="Name0" presStyleCnt="0">
        <dgm:presLayoutVars>
          <dgm:dir/>
          <dgm:animLvl val="lvl"/>
          <dgm:resizeHandles val="exact"/>
        </dgm:presLayoutVars>
      </dgm:prSet>
      <dgm:spPr/>
    </dgm:pt>
    <dgm:pt modelId="{0DA404B2-72EF-43A3-A1AB-2D8C3941C4EB}" type="pres">
      <dgm:prSet presAssocID="{D4D7B522-168A-4AC9-AC54-A03CFF396DE4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491FF0B3-1F92-4B02-B286-967CE2F76E1F}" type="pres">
      <dgm:prSet presAssocID="{3E8F4845-AA43-44AF-A7C3-605BFFEE30E9}" presName="parTxOnlySpace" presStyleCnt="0"/>
      <dgm:spPr/>
    </dgm:pt>
    <dgm:pt modelId="{4DC21290-2CFE-4511-9231-CDFFFCE8CE3D}" type="pres">
      <dgm:prSet presAssocID="{9E820E9C-2B9E-4084-A490-BAB6146DC49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2598B263-18A5-4549-B030-AE2C541FF6B6}" type="pres">
      <dgm:prSet presAssocID="{6D6BB927-633E-46E6-B61B-A7D1C4ABDC31}" presName="parTxOnlySpace" presStyleCnt="0"/>
      <dgm:spPr/>
    </dgm:pt>
    <dgm:pt modelId="{D2F127F4-115E-49CC-A68F-EDC35D35F967}" type="pres">
      <dgm:prSet presAssocID="{F1038C41-DF0F-49AD-9EB8-0F5AD3EE496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6F34A2A-E2D8-4E46-9DD7-A695B8F65B7B}" type="presOf" srcId="{9E820E9C-2B9E-4084-A490-BAB6146DC49E}" destId="{4DC21290-2CFE-4511-9231-CDFFFCE8CE3D}" srcOrd="0" destOrd="0" presId="urn:microsoft.com/office/officeart/2005/8/layout/chevron1"/>
    <dgm:cxn modelId="{01D61794-110A-4292-8C26-FC71F151D219}" type="presOf" srcId="{D4D7B522-168A-4AC9-AC54-A03CFF396DE4}" destId="{0DA404B2-72EF-43A3-A1AB-2D8C3941C4EB}" srcOrd="0" destOrd="0" presId="urn:microsoft.com/office/officeart/2005/8/layout/chevron1"/>
    <dgm:cxn modelId="{B15F959F-5672-41A1-BD6B-E84CD501B21B}" srcId="{33BD0E58-48BB-486B-B96C-2C3C8AC954E3}" destId="{D4D7B522-168A-4AC9-AC54-A03CFF396DE4}" srcOrd="0" destOrd="0" parTransId="{56AB7AA4-F3F1-4482-9D5A-C057B7A3A3F1}" sibTransId="{3E8F4845-AA43-44AF-A7C3-605BFFEE30E9}"/>
    <dgm:cxn modelId="{50A5B3AF-E139-4FE6-83A8-B5FFEF15FBFF}" type="presOf" srcId="{33BD0E58-48BB-486B-B96C-2C3C8AC954E3}" destId="{C005E203-11FA-468B-B202-7C5463994A7E}" srcOrd="0" destOrd="0" presId="urn:microsoft.com/office/officeart/2005/8/layout/chevron1"/>
    <dgm:cxn modelId="{E8A1FAC8-92BC-4678-8FDE-1026D1C0FD77}" srcId="{33BD0E58-48BB-486B-B96C-2C3C8AC954E3}" destId="{F1038C41-DF0F-49AD-9EB8-0F5AD3EE496B}" srcOrd="2" destOrd="0" parTransId="{2C26DBEC-6857-4242-954B-C2A413129FCC}" sibTransId="{79FDC3A8-8189-45E9-AF89-4675969EB039}"/>
    <dgm:cxn modelId="{008BACF2-5711-4743-9787-CF25F96B5C0C}" srcId="{33BD0E58-48BB-486B-B96C-2C3C8AC954E3}" destId="{9E820E9C-2B9E-4084-A490-BAB6146DC49E}" srcOrd="1" destOrd="0" parTransId="{6DF1D770-DB0F-4C40-8078-B94711D056AC}" sibTransId="{6D6BB927-633E-46E6-B61B-A7D1C4ABDC31}"/>
    <dgm:cxn modelId="{AF8BE0F6-70DD-4835-A7BD-BE03B6106519}" type="presOf" srcId="{F1038C41-DF0F-49AD-9EB8-0F5AD3EE496B}" destId="{D2F127F4-115E-49CC-A68F-EDC35D35F967}" srcOrd="0" destOrd="0" presId="urn:microsoft.com/office/officeart/2005/8/layout/chevron1"/>
    <dgm:cxn modelId="{6165084E-F370-46C6-B756-22D82961B8D0}" type="presParOf" srcId="{C005E203-11FA-468B-B202-7C5463994A7E}" destId="{0DA404B2-72EF-43A3-A1AB-2D8C3941C4EB}" srcOrd="0" destOrd="0" presId="urn:microsoft.com/office/officeart/2005/8/layout/chevron1"/>
    <dgm:cxn modelId="{725D2579-E587-4531-B8FC-28D236A7C96A}" type="presParOf" srcId="{C005E203-11FA-468B-B202-7C5463994A7E}" destId="{491FF0B3-1F92-4B02-B286-967CE2F76E1F}" srcOrd="1" destOrd="0" presId="urn:microsoft.com/office/officeart/2005/8/layout/chevron1"/>
    <dgm:cxn modelId="{0BF162D6-4580-4F99-BBA4-5B6CA2E22CF6}" type="presParOf" srcId="{C005E203-11FA-468B-B202-7C5463994A7E}" destId="{4DC21290-2CFE-4511-9231-CDFFFCE8CE3D}" srcOrd="2" destOrd="0" presId="urn:microsoft.com/office/officeart/2005/8/layout/chevron1"/>
    <dgm:cxn modelId="{4FF91B61-9B2F-40B6-85C0-9F873F8FFC87}" type="presParOf" srcId="{C005E203-11FA-468B-B202-7C5463994A7E}" destId="{2598B263-18A5-4549-B030-AE2C541FF6B6}" srcOrd="3" destOrd="0" presId="urn:microsoft.com/office/officeart/2005/8/layout/chevron1"/>
    <dgm:cxn modelId="{05A7F080-485E-40B2-B4BB-EA1978F77BE1}" type="presParOf" srcId="{C005E203-11FA-468B-B202-7C5463994A7E}" destId="{D2F127F4-115E-49CC-A68F-EDC35D35F967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DDD853-56B1-47B2-8066-5D62B6A9CD6B}">
      <dsp:nvSpPr>
        <dsp:cNvPr id="0" name=""/>
        <dsp:cNvSpPr/>
      </dsp:nvSpPr>
      <dsp:spPr>
        <a:xfrm rot="5400000">
          <a:off x="3162318" y="-1607692"/>
          <a:ext cx="1157035" cy="4431804"/>
        </a:xfrm>
        <a:prstGeom prst="round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작동을 시작할 때</a:t>
          </a:r>
        </a:p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포그라운드 서비스를 실행 중 일 때</a:t>
          </a:r>
        </a:p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앱에 포그라운드 앱과 동기화 되어있을 때</a:t>
          </a:r>
        </a:p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사용자가 앱의 알림을 클릭할 때</a:t>
          </a:r>
        </a:p>
      </dsp:txBody>
      <dsp:txXfrm rot="-5400000">
        <a:off x="1581416" y="86174"/>
        <a:ext cx="4318840" cy="1044071"/>
      </dsp:txXfrm>
    </dsp:sp>
    <dsp:sp modelId="{31FC2687-7C0F-4D6E-9BDB-7312C71668A4}">
      <dsp:nvSpPr>
        <dsp:cNvPr id="0" name=""/>
        <dsp:cNvSpPr/>
      </dsp:nvSpPr>
      <dsp:spPr>
        <a:xfrm>
          <a:off x="0" y="255529"/>
          <a:ext cx="1539741" cy="65029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Active</a:t>
          </a:r>
          <a:endParaRPr lang="ko-KR" altLang="en-US" sz="1500" kern="1200"/>
        </a:p>
      </dsp:txBody>
      <dsp:txXfrm>
        <a:off x="225490" y="350762"/>
        <a:ext cx="1088761" cy="459827"/>
      </dsp:txXfrm>
    </dsp:sp>
    <dsp:sp modelId="{D416C79A-C993-43A1-BA74-8809557FFB78}">
      <dsp:nvSpPr>
        <dsp:cNvPr id="0" name=""/>
        <dsp:cNvSpPr/>
      </dsp:nvSpPr>
      <dsp:spPr>
        <a:xfrm rot="5400000">
          <a:off x="3462817" y="-655677"/>
          <a:ext cx="515488" cy="4390808"/>
        </a:xfrm>
        <a:prstGeom prst="round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해당 앱을 사용자가 거의 매일 사용할 때</a:t>
          </a:r>
        </a:p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간접적으로 사용될 때</a:t>
          </a:r>
        </a:p>
      </dsp:txBody>
      <dsp:txXfrm rot="-5400000">
        <a:off x="1550321" y="1307147"/>
        <a:ext cx="4340480" cy="465160"/>
      </dsp:txXfrm>
    </dsp:sp>
    <dsp:sp modelId="{C9F0C754-D706-4854-AA0D-A90634D4E6F1}">
      <dsp:nvSpPr>
        <dsp:cNvPr id="0" name=""/>
        <dsp:cNvSpPr/>
      </dsp:nvSpPr>
      <dsp:spPr>
        <a:xfrm>
          <a:off x="0" y="1187047"/>
          <a:ext cx="1539741" cy="65029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Working Set</a:t>
          </a:r>
          <a:endParaRPr lang="ko-KR" altLang="en-US" sz="1500" kern="1200"/>
        </a:p>
      </dsp:txBody>
      <dsp:txXfrm>
        <a:off x="225490" y="1282280"/>
        <a:ext cx="1088761" cy="459827"/>
      </dsp:txXfrm>
    </dsp:sp>
    <dsp:sp modelId="{752995E5-CB45-477D-A063-CDD943A36744}">
      <dsp:nvSpPr>
        <dsp:cNvPr id="0" name=""/>
        <dsp:cNvSpPr/>
      </dsp:nvSpPr>
      <dsp:spPr>
        <a:xfrm rot="5400000">
          <a:off x="3454742" y="27074"/>
          <a:ext cx="521870" cy="4381598"/>
        </a:xfrm>
        <a:prstGeom prst="round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매일은 아니지만 정기적으로 사용될 때</a:t>
          </a:r>
        </a:p>
      </dsp:txBody>
      <dsp:txXfrm rot="-5400000">
        <a:off x="1550354" y="1982414"/>
        <a:ext cx="4330646" cy="470918"/>
      </dsp:txXfrm>
    </dsp:sp>
    <dsp:sp modelId="{EC6B4473-FF20-44AB-A580-EA603F3587D2}">
      <dsp:nvSpPr>
        <dsp:cNvPr id="0" name=""/>
        <dsp:cNvSpPr/>
      </dsp:nvSpPr>
      <dsp:spPr>
        <a:xfrm>
          <a:off x="0" y="1865194"/>
          <a:ext cx="1539732" cy="65029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Frequent</a:t>
          </a:r>
          <a:endParaRPr lang="ko-KR" altLang="en-US" sz="1500" kern="1200"/>
        </a:p>
      </dsp:txBody>
      <dsp:txXfrm>
        <a:off x="225489" y="1960427"/>
        <a:ext cx="1088754" cy="459827"/>
      </dsp:txXfrm>
    </dsp:sp>
    <dsp:sp modelId="{A0A2F4B2-76C2-43D8-8D6F-0CD8330C956B}">
      <dsp:nvSpPr>
        <dsp:cNvPr id="0" name=""/>
        <dsp:cNvSpPr/>
      </dsp:nvSpPr>
      <dsp:spPr>
        <a:xfrm rot="5400000">
          <a:off x="3467402" y="713340"/>
          <a:ext cx="480313" cy="4365361"/>
        </a:xfrm>
        <a:prstGeom prst="round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자주 사용되지 않을 때</a:t>
          </a:r>
        </a:p>
      </dsp:txBody>
      <dsp:txXfrm rot="-5400000">
        <a:off x="1548325" y="2679311"/>
        <a:ext cx="4318467" cy="433419"/>
      </dsp:txXfrm>
    </dsp:sp>
    <dsp:sp modelId="{245E38C3-C1E1-4AA1-A380-2644E831A255}">
      <dsp:nvSpPr>
        <dsp:cNvPr id="0" name=""/>
        <dsp:cNvSpPr/>
      </dsp:nvSpPr>
      <dsp:spPr>
        <a:xfrm>
          <a:off x="0" y="2543342"/>
          <a:ext cx="1539732" cy="65029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Rare</a:t>
          </a:r>
          <a:endParaRPr lang="ko-KR" altLang="en-US" sz="1500" kern="1200"/>
        </a:p>
      </dsp:txBody>
      <dsp:txXfrm>
        <a:off x="225489" y="2638575"/>
        <a:ext cx="1088754" cy="459827"/>
      </dsp:txXfrm>
    </dsp:sp>
    <dsp:sp modelId="{4C7B2B04-21B0-4C07-B660-15F492B278FA}">
      <dsp:nvSpPr>
        <dsp:cNvPr id="0" name=""/>
        <dsp:cNvSpPr/>
      </dsp:nvSpPr>
      <dsp:spPr>
        <a:xfrm rot="5400000">
          <a:off x="3453771" y="1399011"/>
          <a:ext cx="492528" cy="4350314"/>
        </a:xfrm>
        <a:prstGeom prst="round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설치되었지만 한 번도 실행 되지 않을 때</a:t>
          </a:r>
        </a:p>
      </dsp:txBody>
      <dsp:txXfrm rot="-5400000">
        <a:off x="1548921" y="3351947"/>
        <a:ext cx="4302228" cy="444442"/>
      </dsp:txXfrm>
    </dsp:sp>
    <dsp:sp modelId="{2A7C236F-BE05-4ED0-B681-B70448A351D4}">
      <dsp:nvSpPr>
        <dsp:cNvPr id="0" name=""/>
        <dsp:cNvSpPr/>
      </dsp:nvSpPr>
      <dsp:spPr>
        <a:xfrm>
          <a:off x="0" y="3221489"/>
          <a:ext cx="1539732" cy="65029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never</a:t>
          </a:r>
          <a:endParaRPr lang="ko-KR" altLang="en-US" sz="1500" kern="1200"/>
        </a:p>
      </dsp:txBody>
      <dsp:txXfrm>
        <a:off x="225489" y="3316722"/>
        <a:ext cx="1088754" cy="4598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E7ECF6-B127-4A65-B86D-0C22010B7293}">
      <dsp:nvSpPr>
        <dsp:cNvPr id="0" name=""/>
        <dsp:cNvSpPr/>
      </dsp:nvSpPr>
      <dsp:spPr>
        <a:xfrm>
          <a:off x="1277655" y="1202795"/>
          <a:ext cx="882578" cy="882578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App resource Request</a:t>
          </a:r>
          <a:endParaRPr lang="ko-KR" altLang="en-US" sz="1200" kern="1200"/>
        </a:p>
      </dsp:txBody>
      <dsp:txXfrm>
        <a:off x="1406906" y="1332046"/>
        <a:ext cx="624076" cy="624076"/>
      </dsp:txXfrm>
    </dsp:sp>
    <dsp:sp modelId="{C2F0B05C-5AB2-4B6C-908F-4963792ECA69}">
      <dsp:nvSpPr>
        <dsp:cNvPr id="0" name=""/>
        <dsp:cNvSpPr/>
      </dsp:nvSpPr>
      <dsp:spPr>
        <a:xfrm rot="16200000">
          <a:off x="1653765" y="953707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673319" y="1025180"/>
        <a:ext cx="91251" cy="155757"/>
      </dsp:txXfrm>
    </dsp:sp>
    <dsp:sp modelId="{522303A4-8E54-4604-BA04-4F507A4CD19A}">
      <dsp:nvSpPr>
        <dsp:cNvPr id="0" name=""/>
        <dsp:cNvSpPr/>
      </dsp:nvSpPr>
      <dsp:spPr>
        <a:xfrm>
          <a:off x="1241747" y="2440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Active</a:t>
          </a:r>
          <a:endParaRPr lang="ko-KR" altLang="en-US" sz="1200" kern="1200"/>
        </a:p>
      </dsp:txBody>
      <dsp:txXfrm>
        <a:off x="1381515" y="142208"/>
        <a:ext cx="674859" cy="674859"/>
      </dsp:txXfrm>
    </dsp:sp>
    <dsp:sp modelId="{89A567EC-E998-45E1-B9E9-76EAF39E5431}">
      <dsp:nvSpPr>
        <dsp:cNvPr id="0" name=""/>
        <dsp:cNvSpPr/>
      </dsp:nvSpPr>
      <dsp:spPr>
        <a:xfrm rot="20520000">
          <a:off x="2186908" y="1341058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187865" y="1399019"/>
        <a:ext cx="91251" cy="155757"/>
      </dsp:txXfrm>
    </dsp:sp>
    <dsp:sp modelId="{3CDD39A4-21E2-4E59-9D02-EF8275C0B604}">
      <dsp:nvSpPr>
        <dsp:cNvPr id="0" name=""/>
        <dsp:cNvSpPr/>
      </dsp:nvSpPr>
      <dsp:spPr>
        <a:xfrm>
          <a:off x="2349202" y="807053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Frequent</a:t>
          </a:r>
          <a:endParaRPr lang="ko-KR" altLang="en-US" sz="1200" kern="1200"/>
        </a:p>
      </dsp:txBody>
      <dsp:txXfrm>
        <a:off x="2488970" y="946821"/>
        <a:ext cx="674859" cy="674859"/>
      </dsp:txXfrm>
    </dsp:sp>
    <dsp:sp modelId="{F1272A83-5924-49E6-B3CB-541DB73F8C5E}">
      <dsp:nvSpPr>
        <dsp:cNvPr id="0" name=""/>
        <dsp:cNvSpPr/>
      </dsp:nvSpPr>
      <dsp:spPr>
        <a:xfrm rot="3240000">
          <a:off x="1983266" y="1967805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991326" y="2003905"/>
        <a:ext cx="91251" cy="155757"/>
      </dsp:txXfrm>
    </dsp:sp>
    <dsp:sp modelId="{2881897D-8141-4F3B-8E23-463663469FB2}">
      <dsp:nvSpPr>
        <dsp:cNvPr id="0" name=""/>
        <dsp:cNvSpPr/>
      </dsp:nvSpPr>
      <dsp:spPr>
        <a:xfrm>
          <a:off x="1926191" y="2108944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Rare</a:t>
          </a:r>
          <a:endParaRPr lang="ko-KR" altLang="en-US" sz="1200" kern="1200"/>
        </a:p>
      </dsp:txBody>
      <dsp:txXfrm>
        <a:off x="2065959" y="2248712"/>
        <a:ext cx="674859" cy="674859"/>
      </dsp:txXfrm>
    </dsp:sp>
    <dsp:sp modelId="{11D939E8-0B39-4DF5-8CD0-25ED55F06C3F}">
      <dsp:nvSpPr>
        <dsp:cNvPr id="0" name=""/>
        <dsp:cNvSpPr/>
      </dsp:nvSpPr>
      <dsp:spPr>
        <a:xfrm rot="7560000">
          <a:off x="1324265" y="1967805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 rot="10800000">
        <a:off x="1355312" y="2003905"/>
        <a:ext cx="91251" cy="155757"/>
      </dsp:txXfrm>
    </dsp:sp>
    <dsp:sp modelId="{A935588A-3EE3-4E99-B176-B5495C84E3D2}">
      <dsp:nvSpPr>
        <dsp:cNvPr id="0" name=""/>
        <dsp:cNvSpPr/>
      </dsp:nvSpPr>
      <dsp:spPr>
        <a:xfrm>
          <a:off x="557302" y="2108944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Working Set</a:t>
          </a:r>
          <a:endParaRPr lang="ko-KR" altLang="en-US" sz="1200" kern="1200"/>
        </a:p>
      </dsp:txBody>
      <dsp:txXfrm>
        <a:off x="697070" y="2248712"/>
        <a:ext cx="674859" cy="674859"/>
      </dsp:txXfrm>
    </dsp:sp>
    <dsp:sp modelId="{AFAB7469-91D8-4174-8C3A-562781B14628}">
      <dsp:nvSpPr>
        <dsp:cNvPr id="0" name=""/>
        <dsp:cNvSpPr/>
      </dsp:nvSpPr>
      <dsp:spPr>
        <a:xfrm rot="11880000">
          <a:off x="1120622" y="1341058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 rot="10800000">
        <a:off x="1158772" y="1399019"/>
        <a:ext cx="91251" cy="155757"/>
      </dsp:txXfrm>
    </dsp:sp>
    <dsp:sp modelId="{32071569-4FBA-40AE-B809-08F001C7D5BB}">
      <dsp:nvSpPr>
        <dsp:cNvPr id="0" name=""/>
        <dsp:cNvSpPr/>
      </dsp:nvSpPr>
      <dsp:spPr>
        <a:xfrm>
          <a:off x="134292" y="807053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Never</a:t>
          </a:r>
          <a:endParaRPr lang="ko-KR" altLang="en-US" sz="1200" kern="1200"/>
        </a:p>
      </dsp:txBody>
      <dsp:txXfrm>
        <a:off x="274060" y="946821"/>
        <a:ext cx="674859" cy="67485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A404B2-72EF-43A3-A1AB-2D8C3941C4EB}">
      <dsp:nvSpPr>
        <dsp:cNvPr id="0" name=""/>
        <dsp:cNvSpPr/>
      </dsp:nvSpPr>
      <dsp:spPr>
        <a:xfrm>
          <a:off x="1989" y="32432"/>
          <a:ext cx="2423873" cy="969549"/>
        </a:xfrm>
        <a:prstGeom prst="chevron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카메라를 동작하는 프로세스가 사진을 찍는다</a:t>
          </a:r>
        </a:p>
      </dsp:txBody>
      <dsp:txXfrm>
        <a:off x="486764" y="32432"/>
        <a:ext cx="1454324" cy="969549"/>
      </dsp:txXfrm>
    </dsp:sp>
    <dsp:sp modelId="{4DC21290-2CFE-4511-9231-CDFFFCE8CE3D}">
      <dsp:nvSpPr>
        <dsp:cNvPr id="0" name=""/>
        <dsp:cNvSpPr/>
      </dsp:nvSpPr>
      <dsp:spPr>
        <a:xfrm>
          <a:off x="2183475" y="32432"/>
          <a:ext cx="2423873" cy="969549"/>
        </a:xfrm>
        <a:prstGeom prst="chevron">
          <a:avLst/>
        </a:prstGeom>
        <a:solidFill>
          <a:schemeClr val="accent6">
            <a:shade val="80000"/>
            <a:hueOff val="-55862"/>
            <a:satOff val="-11832"/>
            <a:lumOff val="1516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3335" rIns="0" bIns="13335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카메라 동작 프로세스가 사진을 출력하는 프로세스에 커널 공간을 통해 출력 요청 메시지를 보낸다</a:t>
          </a:r>
        </a:p>
      </dsp:txBody>
      <dsp:txXfrm>
        <a:off x="2668250" y="32432"/>
        <a:ext cx="1454324" cy="969549"/>
      </dsp:txXfrm>
    </dsp:sp>
    <dsp:sp modelId="{D2F127F4-115E-49CC-A68F-EDC35D35F967}">
      <dsp:nvSpPr>
        <dsp:cNvPr id="0" name=""/>
        <dsp:cNvSpPr/>
      </dsp:nvSpPr>
      <dsp:spPr>
        <a:xfrm>
          <a:off x="4364961" y="32432"/>
          <a:ext cx="2423873" cy="969549"/>
        </a:xfrm>
        <a:prstGeom prst="chevron">
          <a:avLst/>
        </a:prstGeom>
        <a:solidFill>
          <a:schemeClr val="accent6">
            <a:shade val="80000"/>
            <a:hueOff val="-111725"/>
            <a:satOff val="-23664"/>
            <a:lumOff val="3032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3335" rIns="0" bIns="13335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커널공간을 사용하여 두 프로세스 사이에서 메시지 전송이 이루어진다</a:t>
          </a:r>
        </a:p>
      </dsp:txBody>
      <dsp:txXfrm>
        <a:off x="4849736" y="32432"/>
        <a:ext cx="1454324" cy="969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89703A3249411C9DEB8650C1DD4C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6A672D9-5B40-443B-80AB-0CBEBE462E28}"/>
      </w:docPartPr>
      <w:docPartBody>
        <w:p w:rsidR="005905BF" w:rsidRDefault="00C35DC7" w:rsidP="00C35DC7">
          <w:pPr>
            <w:pStyle w:val="6189703A3249411C9DEB8650C1DD4C6A"/>
          </w:pPr>
          <w:r w:rsidRPr="00240586">
            <w:rPr>
              <w:rFonts w:hint="eastAsia"/>
              <w:lang w:val="ko-KR" w:bidi="ko-KR"/>
            </w:rPr>
            <w:t>여기에 부제목 텍스트</w:t>
          </w:r>
        </w:p>
      </w:docPartBody>
    </w:docPart>
    <w:docPart>
      <w:docPartPr>
        <w:name w:val="D8ECB5A0221D4491BC1B800D652249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AD051C-9C71-421A-B430-22EE60E23A77}"/>
      </w:docPartPr>
      <w:docPartBody>
        <w:p w:rsidR="00000000" w:rsidRDefault="005905BF" w:rsidP="005905BF">
          <w:pPr>
            <w:pStyle w:val="D8ECB5A0221D4491BC1B800D652249C7"/>
          </w:pPr>
          <w:r w:rsidRPr="00240586">
            <w:rPr>
              <w:rFonts w:hint="eastAsia"/>
              <w:lang w:val="ko-KR" w:bidi="ko-KR"/>
            </w:rPr>
            <w:t>여기에 부제목 텍스트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2E"/>
    <w:rsid w:val="00064BFB"/>
    <w:rsid w:val="002827FD"/>
    <w:rsid w:val="002E5222"/>
    <w:rsid w:val="005905BF"/>
    <w:rsid w:val="0064782E"/>
    <w:rsid w:val="00B62943"/>
    <w:rsid w:val="00C35DC7"/>
    <w:rsid w:val="00C7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rsid w:val="005905BF"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sid w:val="005905BF"/>
    <w:rPr>
      <w:caps/>
      <w:color w:val="44546A" w:themeColor="text2"/>
      <w:spacing w:val="20"/>
      <w:kern w:val="0"/>
      <w:sz w:val="32"/>
    </w:rPr>
  </w:style>
  <w:style w:type="paragraph" w:customStyle="1" w:styleId="401F381B404F47DC871C1B2EFEF8EB46">
    <w:name w:val="401F381B404F47DC871C1B2EFEF8EB46"/>
    <w:pPr>
      <w:widowControl w:val="0"/>
      <w:wordWrap w:val="0"/>
      <w:autoSpaceDE w:val="0"/>
      <w:autoSpaceDN w:val="0"/>
    </w:pPr>
  </w:style>
  <w:style w:type="paragraph" w:customStyle="1" w:styleId="18D9B1BB90EF433C85BA3CBD6A795ED0">
    <w:name w:val="18D9B1BB90EF433C85BA3CBD6A795ED0"/>
    <w:pPr>
      <w:widowControl w:val="0"/>
      <w:wordWrap w:val="0"/>
      <w:autoSpaceDE w:val="0"/>
      <w:autoSpaceDN w:val="0"/>
    </w:pPr>
  </w:style>
  <w:style w:type="paragraph" w:customStyle="1" w:styleId="C9D1A737FEB542788827C4DB04004ADF">
    <w:name w:val="C9D1A737FEB542788827C4DB04004ADF"/>
    <w:pPr>
      <w:widowControl w:val="0"/>
      <w:wordWrap w:val="0"/>
      <w:autoSpaceDE w:val="0"/>
      <w:autoSpaceDN w:val="0"/>
    </w:pPr>
  </w:style>
  <w:style w:type="paragraph" w:customStyle="1" w:styleId="636E115432CB4CA3827B5AE570FB6706">
    <w:name w:val="636E115432CB4CA3827B5AE570FB6706"/>
    <w:pPr>
      <w:widowControl w:val="0"/>
      <w:wordWrap w:val="0"/>
      <w:autoSpaceDE w:val="0"/>
      <w:autoSpaceDN w:val="0"/>
    </w:pPr>
  </w:style>
  <w:style w:type="paragraph" w:customStyle="1" w:styleId="784DF9DEEC3F4AB98EE1CA6901DD12B9">
    <w:name w:val="784DF9DEEC3F4AB98EE1CA6901DD12B9"/>
    <w:pPr>
      <w:widowControl w:val="0"/>
      <w:wordWrap w:val="0"/>
      <w:autoSpaceDE w:val="0"/>
      <w:autoSpaceDN w:val="0"/>
    </w:pPr>
  </w:style>
  <w:style w:type="paragraph" w:customStyle="1" w:styleId="2C6D42D740E24C878880581EF27C56BD">
    <w:name w:val="2C6D42D740E24C878880581EF27C56BD"/>
    <w:pPr>
      <w:widowControl w:val="0"/>
      <w:wordWrap w:val="0"/>
      <w:autoSpaceDE w:val="0"/>
      <w:autoSpaceDN w:val="0"/>
    </w:pPr>
  </w:style>
  <w:style w:type="paragraph" w:customStyle="1" w:styleId="80FD2C7A59BC41F0AA11B213BA22632D">
    <w:name w:val="80FD2C7A59BC41F0AA11B213BA22632D"/>
    <w:pPr>
      <w:widowControl w:val="0"/>
      <w:wordWrap w:val="0"/>
      <w:autoSpaceDE w:val="0"/>
      <w:autoSpaceDN w:val="0"/>
    </w:pPr>
  </w:style>
  <w:style w:type="paragraph" w:customStyle="1" w:styleId="C71ADB87BF4B4FD5ABAE20552AF99939">
    <w:name w:val="C71ADB87BF4B4FD5ABAE20552AF99939"/>
    <w:pPr>
      <w:widowControl w:val="0"/>
      <w:wordWrap w:val="0"/>
      <w:autoSpaceDE w:val="0"/>
      <w:autoSpaceDN w:val="0"/>
    </w:pPr>
  </w:style>
  <w:style w:type="paragraph" w:customStyle="1" w:styleId="9DEA5FF35A06425E84811230008FA44E">
    <w:name w:val="9DEA5FF35A06425E84811230008FA44E"/>
    <w:rsid w:val="0064782E"/>
    <w:pPr>
      <w:widowControl w:val="0"/>
      <w:wordWrap w:val="0"/>
      <w:autoSpaceDE w:val="0"/>
      <w:autoSpaceDN w:val="0"/>
    </w:pPr>
  </w:style>
  <w:style w:type="paragraph" w:customStyle="1" w:styleId="8FB1869D66314993ADC479699AD70FF0">
    <w:name w:val="8FB1869D66314993ADC479699AD70FF0"/>
    <w:rsid w:val="0064782E"/>
    <w:pPr>
      <w:widowControl w:val="0"/>
      <w:wordWrap w:val="0"/>
      <w:autoSpaceDE w:val="0"/>
      <w:autoSpaceDN w:val="0"/>
    </w:pPr>
  </w:style>
  <w:style w:type="paragraph" w:customStyle="1" w:styleId="71B2EE9236C94CABAE75980E512B84E9">
    <w:name w:val="71B2EE9236C94CABAE75980E512B84E9"/>
    <w:rsid w:val="0064782E"/>
    <w:pPr>
      <w:widowControl w:val="0"/>
      <w:wordWrap w:val="0"/>
      <w:autoSpaceDE w:val="0"/>
      <w:autoSpaceDN w:val="0"/>
    </w:pPr>
  </w:style>
  <w:style w:type="paragraph" w:customStyle="1" w:styleId="6189703A3249411C9DEB8650C1DD4C6A">
    <w:name w:val="6189703A3249411C9DEB8650C1DD4C6A"/>
    <w:rsid w:val="00C35DC7"/>
    <w:pPr>
      <w:widowControl w:val="0"/>
      <w:wordWrap w:val="0"/>
      <w:autoSpaceDE w:val="0"/>
      <w:autoSpaceDN w:val="0"/>
    </w:pPr>
  </w:style>
  <w:style w:type="paragraph" w:customStyle="1" w:styleId="F5B6ADF3B3FE4DA5AA7E95DFAFCC1975">
    <w:name w:val="F5B6ADF3B3FE4DA5AA7E95DFAFCC1975"/>
    <w:rsid w:val="005905BF"/>
    <w:pPr>
      <w:widowControl w:val="0"/>
      <w:wordWrap w:val="0"/>
      <w:autoSpaceDE w:val="0"/>
      <w:autoSpaceDN w:val="0"/>
    </w:pPr>
  </w:style>
  <w:style w:type="paragraph" w:customStyle="1" w:styleId="8269A36B7AAE468FB5D1D68891FC5469">
    <w:name w:val="8269A36B7AAE468FB5D1D68891FC5469"/>
    <w:rsid w:val="005905BF"/>
    <w:pPr>
      <w:widowControl w:val="0"/>
      <w:wordWrap w:val="0"/>
      <w:autoSpaceDE w:val="0"/>
      <w:autoSpaceDN w:val="0"/>
    </w:pPr>
  </w:style>
  <w:style w:type="paragraph" w:customStyle="1" w:styleId="0673EA9E837F412CB7367DB45002017C">
    <w:name w:val="0673EA9E837F412CB7367DB45002017C"/>
    <w:rsid w:val="005905BF"/>
    <w:pPr>
      <w:widowControl w:val="0"/>
      <w:wordWrap w:val="0"/>
      <w:autoSpaceDE w:val="0"/>
      <w:autoSpaceDN w:val="0"/>
    </w:pPr>
  </w:style>
  <w:style w:type="paragraph" w:customStyle="1" w:styleId="E00F247D32164E2C8526C4D110842CA4">
    <w:name w:val="E00F247D32164E2C8526C4D110842CA4"/>
    <w:rsid w:val="005905BF"/>
    <w:pPr>
      <w:widowControl w:val="0"/>
      <w:wordWrap w:val="0"/>
      <w:autoSpaceDE w:val="0"/>
      <w:autoSpaceDN w:val="0"/>
    </w:pPr>
  </w:style>
  <w:style w:type="paragraph" w:customStyle="1" w:styleId="816D29D62DBF4523BA685C265E5612EB">
    <w:name w:val="816D29D62DBF4523BA685C265E5612EB"/>
    <w:rsid w:val="005905BF"/>
    <w:pPr>
      <w:widowControl w:val="0"/>
      <w:wordWrap w:val="0"/>
      <w:autoSpaceDE w:val="0"/>
      <w:autoSpaceDN w:val="0"/>
    </w:pPr>
  </w:style>
  <w:style w:type="paragraph" w:customStyle="1" w:styleId="000EDCB5F9C446BF9E27733AD09CA89E">
    <w:name w:val="000EDCB5F9C446BF9E27733AD09CA89E"/>
    <w:rsid w:val="005905BF"/>
    <w:pPr>
      <w:widowControl w:val="0"/>
      <w:wordWrap w:val="0"/>
      <w:autoSpaceDE w:val="0"/>
      <w:autoSpaceDN w:val="0"/>
    </w:pPr>
  </w:style>
  <w:style w:type="paragraph" w:customStyle="1" w:styleId="53EF5EA1CFEC407BAC0ACE3FE113E7F8">
    <w:name w:val="53EF5EA1CFEC407BAC0ACE3FE113E7F8"/>
    <w:rsid w:val="005905BF"/>
    <w:pPr>
      <w:widowControl w:val="0"/>
      <w:wordWrap w:val="0"/>
      <w:autoSpaceDE w:val="0"/>
      <w:autoSpaceDN w:val="0"/>
    </w:pPr>
  </w:style>
  <w:style w:type="paragraph" w:customStyle="1" w:styleId="6957BDE7FCAE44CA85AE3654C83A8393">
    <w:name w:val="6957BDE7FCAE44CA85AE3654C83A8393"/>
    <w:rsid w:val="005905BF"/>
    <w:pPr>
      <w:widowControl w:val="0"/>
      <w:wordWrap w:val="0"/>
      <w:autoSpaceDE w:val="0"/>
      <w:autoSpaceDN w:val="0"/>
    </w:pPr>
  </w:style>
  <w:style w:type="paragraph" w:customStyle="1" w:styleId="D8ECB5A0221D4491BC1B800D652249C7">
    <w:name w:val="D8ECB5A0221D4491BC1B800D652249C7"/>
    <w:rsid w:val="005905B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3C36C0-006B-47BE-AFE0-673590CDEDEA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보고서 .dotx</Template>
  <TotalTime>1919</TotalTime>
  <Pages>7</Pages>
  <Words>660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</dc:creator>
  <cp:keywords/>
  <cp:lastModifiedBy>jin woo choi</cp:lastModifiedBy>
  <cp:revision>19</cp:revision>
  <cp:lastPrinted>2006-08-01T17:47:00Z</cp:lastPrinted>
  <dcterms:created xsi:type="dcterms:W3CDTF">2020-12-09T03:43:00Z</dcterms:created>
  <dcterms:modified xsi:type="dcterms:W3CDTF">2020-12-12T10:15:00Z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